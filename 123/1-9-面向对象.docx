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057" w:rsidRPr="00DD4057" w:rsidRDefault="00A51CF3" w:rsidP="00DD4057">
      <w:pPr>
        <w:ind w:firstLine="560"/>
        <w:jc w:val="center"/>
        <w:rPr>
          <w:sz w:val="28"/>
          <w:szCs w:val="28"/>
        </w:rPr>
      </w:pPr>
      <w:bookmarkStart w:id="0" w:name="_Hlk34925855"/>
      <w:r>
        <w:rPr>
          <w:sz w:val="28"/>
          <w:szCs w:val="28"/>
        </w:rPr>
        <w:t>P</w:t>
      </w:r>
      <w:r>
        <w:rPr>
          <w:rFonts w:hint="eastAsia"/>
          <w:sz w:val="28"/>
          <w:szCs w:val="28"/>
        </w:rPr>
        <w:t>ython自动化运维基础</w:t>
      </w:r>
    </w:p>
    <w:p w:rsidR="009B0B36" w:rsidRPr="00DD4057" w:rsidRDefault="009B0B36" w:rsidP="009B0B36">
      <w:pPr>
        <w:ind w:firstLine="640"/>
        <w:jc w:val="center"/>
        <w:rPr>
          <w:rFonts w:hAnsi="微软雅黑"/>
          <w:b w:val="0"/>
          <w:sz w:val="32"/>
          <w:szCs w:val="32"/>
        </w:rPr>
      </w:pPr>
    </w:p>
    <w:p w:rsidR="009B0B36" w:rsidRPr="008800F2" w:rsidRDefault="009B0B36" w:rsidP="009B0B36">
      <w:pPr>
        <w:ind w:firstLineChars="300" w:firstLine="840"/>
        <w:rPr>
          <w:rFonts w:hAnsi="微软雅黑"/>
          <w:sz w:val="28"/>
          <w:szCs w:val="28"/>
        </w:rPr>
      </w:pPr>
      <w:r>
        <w:rPr>
          <w:rFonts w:hAnsi="微软雅黑" w:hint="eastAsia"/>
          <w:sz w:val="28"/>
          <w:szCs w:val="28"/>
          <w:highlight w:val="yellow"/>
        </w:rPr>
        <w:t xml:space="preserve">   学神IT教育：从零基础到实战，从入门到精通！  </w:t>
      </w:r>
      <w:r>
        <w:rPr>
          <w:rFonts w:hAnsi="微软雅黑" w:hint="eastAsia"/>
          <w:sz w:val="28"/>
          <w:szCs w:val="28"/>
        </w:rPr>
        <w:t xml:space="preserve"> </w:t>
      </w:r>
    </w:p>
    <w:bookmarkEnd w:id="0"/>
    <w:p w:rsidR="009B0B36" w:rsidRDefault="00DD4057" w:rsidP="009B0B36">
      <w:pPr>
        <w:ind w:firstLineChars="0" w:firstLine="0"/>
        <w:rPr>
          <w:rFonts w:hAnsi="微软雅黑"/>
          <w:sz w:val="28"/>
          <w:szCs w:val="28"/>
        </w:rPr>
      </w:pPr>
      <w:r>
        <w:rPr>
          <w:rFonts w:hAnsi="微软雅黑"/>
          <w:noProof/>
          <w:sz w:val="28"/>
          <w:szCs w:val="28"/>
        </w:rPr>
        <mc:AlternateContent>
          <mc:Choice Requires="wps">
            <w:drawing>
              <wp:anchor distT="0" distB="0" distL="114300" distR="114300" simplePos="0" relativeHeight="251658240" behindDoc="0" locked="0" layoutInCell="1" allowOverlap="1" wp14:anchorId="35A25FF1" wp14:editId="187B9838">
                <wp:simplePos x="0" y="0"/>
                <wp:positionH relativeFrom="margin">
                  <wp:align>right</wp:align>
                </wp:positionH>
                <wp:positionV relativeFrom="paragraph">
                  <wp:posOffset>201295</wp:posOffset>
                </wp:positionV>
                <wp:extent cx="5144770" cy="7294880"/>
                <wp:effectExtent l="0" t="0" r="36830" b="5842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4770" cy="729488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ln>
                        <a:effectLst>
                          <a:outerShdw dist="28398" dir="3806097" algn="ctr" rotWithShape="0">
                            <a:srgbClr val="4E6128">
                              <a:alpha val="50000"/>
                            </a:srgbClr>
                          </a:outerShdw>
                        </a:effectLst>
                      </wps:spPr>
                      <wps:txbx>
                        <w:txbxContent>
                          <w:p w:rsidR="00DD4057" w:rsidRPr="00DD4057" w:rsidRDefault="00DD4057" w:rsidP="005B7CA0">
                            <w:pPr>
                              <w:ind w:firstLine="480"/>
                              <w:rPr>
                                <w:rFonts w:hAnsi="微软雅黑"/>
                                <w:bCs/>
                                <w:sz w:val="24"/>
                              </w:rPr>
                            </w:pPr>
                            <w:r w:rsidRPr="00DD4057">
                              <w:rPr>
                                <w:rFonts w:hAnsi="微软雅黑" w:hint="eastAsia"/>
                                <w:bCs/>
                                <w:sz w:val="24"/>
                              </w:rPr>
                              <w:t>版权声明：</w:t>
                            </w:r>
                          </w:p>
                          <w:p w:rsidR="00DD4057" w:rsidRPr="00DD4057" w:rsidRDefault="00DD4057" w:rsidP="005B7CA0">
                            <w:pPr>
                              <w:ind w:firstLine="480"/>
                              <w:rPr>
                                <w:rFonts w:hAnsi="微软雅黑"/>
                                <w:bCs/>
                                <w:sz w:val="24"/>
                              </w:rPr>
                            </w:pPr>
                            <w:r w:rsidRPr="00DD4057">
                              <w:rPr>
                                <w:rFonts w:hAnsi="微软雅黑" w:hint="eastAsia"/>
                                <w:bCs/>
                                <w:sz w:val="24"/>
                              </w:rPr>
                              <w:tab/>
                              <w:t>本系列文档为《学神IT教育》内部使用教材和教案，只允许VIP学员个人使用，禁止私自传播。否则将取消其VIP资格，追究其法律责任，请知晓！</w:t>
                            </w:r>
                          </w:p>
                          <w:p w:rsidR="00DD4057" w:rsidRPr="00DD4057" w:rsidRDefault="00DD4057" w:rsidP="005B7CA0">
                            <w:pPr>
                              <w:ind w:firstLine="480"/>
                              <w:rPr>
                                <w:rFonts w:hAnsi="微软雅黑"/>
                                <w:bCs/>
                                <w:color w:val="FF0000"/>
                                <w:sz w:val="24"/>
                              </w:rPr>
                            </w:pPr>
                            <w:r w:rsidRPr="00DD4057">
                              <w:rPr>
                                <w:rFonts w:hAnsi="微软雅黑" w:hint="eastAsia"/>
                                <w:bCs/>
                                <w:color w:val="FF0000"/>
                                <w:sz w:val="24"/>
                              </w:rPr>
                              <w:t>免责声明：</w:t>
                            </w:r>
                          </w:p>
                          <w:p w:rsidR="00DD4057" w:rsidRPr="00DD4057" w:rsidRDefault="00DD4057" w:rsidP="005B7CA0">
                            <w:pPr>
                              <w:ind w:firstLine="480"/>
                              <w:rPr>
                                <w:rFonts w:hAnsi="微软雅黑"/>
                                <w:bCs/>
                                <w:color w:val="FF0000"/>
                                <w:sz w:val="24"/>
                              </w:rPr>
                            </w:pPr>
                            <w:r w:rsidRPr="00DD4057">
                              <w:rPr>
                                <w:rFonts w:hAnsi="微软雅黑" w:hint="eastAsia"/>
                                <w:bCs/>
                                <w:color w:val="FF0000"/>
                                <w:sz w:val="24"/>
                              </w:rPr>
                              <w:tab/>
                              <w:t>本课程设计目的只用于教学，切勿使用课程中的技术进行违法活动，学员利用课程中的技术进行违法活动，造成的后果与讲师本人及讲师所属机构无关。倡导维护网络安全人人有责，共同维护网络文明和谐。</w:t>
                            </w:r>
                          </w:p>
                          <w:p w:rsidR="00DD4057" w:rsidRPr="00DD4057" w:rsidRDefault="00DD4057" w:rsidP="005B7CA0">
                            <w:pPr>
                              <w:ind w:firstLine="480"/>
                              <w:rPr>
                                <w:rFonts w:hAnsi="微软雅黑"/>
                                <w:bCs/>
                                <w:sz w:val="24"/>
                              </w:rPr>
                            </w:pPr>
                            <w:r w:rsidRPr="00DD4057">
                              <w:rPr>
                                <w:rFonts w:hAnsi="微软雅黑" w:hint="eastAsia"/>
                                <w:bCs/>
                                <w:sz w:val="24"/>
                              </w:rPr>
                              <w:t>联系方式：</w:t>
                            </w:r>
                          </w:p>
                          <w:p w:rsidR="00DD4057" w:rsidRPr="00DD4057" w:rsidRDefault="00DD4057" w:rsidP="005B7CA0">
                            <w:pPr>
                              <w:ind w:firstLine="480"/>
                              <w:rPr>
                                <w:rFonts w:hAnsi="微软雅黑"/>
                                <w:bCs/>
                                <w:sz w:val="24"/>
                              </w:rPr>
                            </w:pPr>
                            <w:r w:rsidRPr="00DD4057">
                              <w:rPr>
                                <w:rFonts w:hAnsi="微软雅黑" w:hint="eastAsia"/>
                                <w:bCs/>
                                <w:sz w:val="24"/>
                              </w:rPr>
                              <w:t>学神IT教育官方网站: http://xuegod.ke.qq.com</w:t>
                            </w:r>
                          </w:p>
                          <w:p w:rsidR="00DD4057" w:rsidRPr="00DD4057" w:rsidRDefault="00DD4057" w:rsidP="005B7CA0">
                            <w:pPr>
                              <w:ind w:firstLine="480"/>
                              <w:rPr>
                                <w:rFonts w:hAnsi="微软雅黑"/>
                                <w:bCs/>
                                <w:sz w:val="24"/>
                              </w:rPr>
                            </w:pPr>
                            <w:r w:rsidRPr="00DD4057">
                              <w:rPr>
                                <w:rFonts w:hAnsi="微软雅黑" w:hint="eastAsia"/>
                                <w:bCs/>
                                <w:sz w:val="24"/>
                              </w:rPr>
                              <w:t>学神IT教育</w:t>
                            </w:r>
                            <w:r w:rsidR="00A51CF3">
                              <w:rPr>
                                <w:rFonts w:hAnsi="微软雅黑" w:hint="eastAsia"/>
                                <w:bCs/>
                                <w:sz w:val="24"/>
                              </w:rPr>
                              <w:t>-Python</w:t>
                            </w:r>
                            <w:r w:rsidRPr="00DD4057">
                              <w:rPr>
                                <w:rFonts w:hAnsi="微软雅黑" w:hint="eastAsia"/>
                                <w:bCs/>
                                <w:sz w:val="24"/>
                              </w:rPr>
                              <w:t xml:space="preserve">技术交流QQ群: </w:t>
                            </w:r>
                            <w:r w:rsidR="00A51CF3" w:rsidRPr="00A51CF3">
                              <w:rPr>
                                <w:rFonts w:hAnsi="微软雅黑"/>
                                <w:bCs/>
                                <w:sz w:val="24"/>
                              </w:rPr>
                              <w:t>960973577</w:t>
                            </w:r>
                          </w:p>
                          <w:p w:rsidR="00DD4057" w:rsidRDefault="00A51CF3" w:rsidP="005B7CA0">
                            <w:pPr>
                              <w:ind w:firstLine="480"/>
                              <w:rPr>
                                <w:rFonts w:hAnsi="微软雅黑"/>
                                <w:sz w:val="24"/>
                              </w:rPr>
                            </w:pPr>
                            <w:r>
                              <w:rPr>
                                <w:rFonts w:hAnsi="微软雅黑"/>
                                <w:noProof/>
                                <w:sz w:val="24"/>
                              </w:rPr>
                              <w:drawing>
                                <wp:inline distT="0" distB="0" distL="0" distR="0">
                                  <wp:extent cx="1428750" cy="1428750"/>
                                  <wp:effectExtent l="0" t="0" r="0" b="0"/>
                                  <wp:docPr id="5" name="图片 5" descr="C:\Users\Administrator\Desktop\python公开课安排\课堂悬浮二维码\朱老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python公开课安排\课堂悬浮二维码\朱老师.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DD4057">
                              <w:rPr>
                                <w:rFonts w:hAnsi="微软雅黑" w:hint="eastAsia"/>
                                <w:sz w:val="24"/>
                              </w:rPr>
                              <w:t xml:space="preserve"> </w:t>
                            </w:r>
                            <w:r>
                              <w:rPr>
                                <w:rFonts w:hAnsi="微软雅黑"/>
                                <w:noProof/>
                                <w:sz w:val="24"/>
                              </w:rPr>
                              <w:drawing>
                                <wp:inline distT="0" distB="0" distL="0" distR="0">
                                  <wp:extent cx="1428750" cy="1428750"/>
                                  <wp:effectExtent l="0" t="0" r="0" b="0"/>
                                  <wp:docPr id="4" name="图片 4" descr="C:\Users\Administrator\Desktop\python公开课安排\课堂悬浮二维码\Python-李老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python公开课安排\课堂悬浮二维码\Python-李老师.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9651" cy="1429651"/>
                                          </a:xfrm>
                                          <a:prstGeom prst="rect">
                                            <a:avLst/>
                                          </a:prstGeom>
                                          <a:noFill/>
                                          <a:ln>
                                            <a:noFill/>
                                          </a:ln>
                                        </pic:spPr>
                                      </pic:pic>
                                    </a:graphicData>
                                  </a:graphic>
                                </wp:inline>
                              </w:drawing>
                            </w:r>
                            <w:r w:rsidR="00DD4057">
                              <w:rPr>
                                <w:rFonts w:hAnsi="微软雅黑" w:hint="eastAsia"/>
                                <w:sz w:val="24"/>
                              </w:rPr>
                              <w:t xml:space="preserve"> </w:t>
                            </w:r>
                            <w:r w:rsidR="00DD4057" w:rsidRPr="00B83B1D">
                              <w:rPr>
                                <w:rFonts w:hAnsi="微软雅黑"/>
                                <w:noProof/>
                                <w:sz w:val="24"/>
                              </w:rPr>
                              <w:drawing>
                                <wp:inline distT="0" distB="0" distL="0" distR="0" wp14:anchorId="12A974EA" wp14:editId="1EF125D0">
                                  <wp:extent cx="1422400" cy="14224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inline>
                              </w:drawing>
                            </w:r>
                            <w:r w:rsidR="00DD4057">
                              <w:rPr>
                                <w:rFonts w:hAnsi="微软雅黑"/>
                                <w:sz w:val="24"/>
                              </w:rPr>
                              <w:t xml:space="preserve"> </w:t>
                            </w:r>
                          </w:p>
                          <w:p w:rsidR="00DD4057" w:rsidRPr="00DD4057" w:rsidRDefault="00DD4057" w:rsidP="005B7CA0">
                            <w:pPr>
                              <w:ind w:firstLine="480"/>
                              <w:rPr>
                                <w:rFonts w:hAnsi="微软雅黑"/>
                                <w:bCs/>
                                <w:color w:val="FF0000"/>
                                <w:sz w:val="24"/>
                              </w:rPr>
                            </w:pPr>
                            <w:r w:rsidRPr="00DD4057">
                              <w:rPr>
                                <w:rFonts w:hAnsi="微软雅黑" w:hint="eastAsia"/>
                                <w:bCs/>
                                <w:sz w:val="24"/>
                              </w:rPr>
                              <w:t xml:space="preserve"> </w:t>
                            </w:r>
                            <w:r w:rsidR="00A51CF3">
                              <w:rPr>
                                <w:rFonts w:hAnsi="微软雅黑" w:hint="eastAsia"/>
                                <w:bCs/>
                                <w:color w:val="FF0000"/>
                                <w:sz w:val="24"/>
                              </w:rPr>
                              <w:t>学习顾问：朱</w:t>
                            </w:r>
                            <w:r w:rsidRPr="00DD4057">
                              <w:rPr>
                                <w:rFonts w:hAnsi="微软雅黑" w:hint="eastAsia"/>
                                <w:bCs/>
                                <w:color w:val="FF0000"/>
                                <w:sz w:val="24"/>
                              </w:rPr>
                              <w:t xml:space="preserve">老师 </w:t>
                            </w:r>
                            <w:r w:rsidRPr="00DD4057">
                              <w:rPr>
                                <w:rFonts w:hAnsi="微软雅黑"/>
                                <w:bCs/>
                                <w:color w:val="FF0000"/>
                                <w:sz w:val="24"/>
                              </w:rPr>
                              <w:t xml:space="preserve">   </w:t>
                            </w:r>
                            <w:r w:rsidR="00A51CF3">
                              <w:rPr>
                                <w:rFonts w:hAnsi="微软雅黑" w:hint="eastAsia"/>
                                <w:bCs/>
                                <w:color w:val="FF0000"/>
                                <w:sz w:val="24"/>
                              </w:rPr>
                              <w:t>学习顾问：刘</w:t>
                            </w:r>
                            <w:r w:rsidRPr="00DD4057">
                              <w:rPr>
                                <w:rFonts w:hAnsi="微软雅黑" w:hint="eastAsia"/>
                                <w:bCs/>
                                <w:color w:val="FF0000"/>
                                <w:sz w:val="24"/>
                              </w:rPr>
                              <w:t xml:space="preserve">老师 </w:t>
                            </w:r>
                            <w:r w:rsidRPr="00DD4057">
                              <w:rPr>
                                <w:rFonts w:hAnsi="微软雅黑"/>
                                <w:bCs/>
                                <w:color w:val="FF0000"/>
                                <w:sz w:val="24"/>
                              </w:rPr>
                              <w:t xml:space="preserve">    </w:t>
                            </w:r>
                            <w:r w:rsidRPr="00DD4057">
                              <w:rPr>
                                <w:rFonts w:hAnsi="微软雅黑" w:hint="eastAsia"/>
                                <w:bCs/>
                                <w:color w:val="FF0000"/>
                                <w:sz w:val="24"/>
                              </w:rPr>
                              <w:t>学神微信公众号</w:t>
                            </w:r>
                          </w:p>
                          <w:p w:rsidR="00DD4057" w:rsidRPr="00DD4057" w:rsidRDefault="00DD4057" w:rsidP="005B7CA0">
                            <w:pPr>
                              <w:ind w:firstLine="480"/>
                              <w:rPr>
                                <w:rFonts w:hAnsi="微软雅黑"/>
                                <w:bCs/>
                                <w:sz w:val="24"/>
                              </w:rPr>
                            </w:pPr>
                            <w:r w:rsidRPr="00DD4057">
                              <w:rPr>
                                <w:rFonts w:hAnsi="微软雅黑"/>
                                <w:bCs/>
                                <w:sz w:val="24"/>
                              </w:rPr>
                              <w:t>微信扫码添加学习顾问微信，同时扫码关注学神公众号了解最新行业动态，获取更多学习资料及答疑就业服务</w:t>
                            </w:r>
                            <w:r w:rsidRPr="00DD4057">
                              <w:rPr>
                                <w:rFonts w:hAnsi="微软雅黑" w:hint="eastAsia"/>
                                <w:bCs/>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 o:spid="_x0000_s1026" style="position:absolute;margin-left:353.9pt;margin-top:15.85pt;width:405.1pt;height:574.4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" fillcolor="#c2d69b" strokecolor="#c2d69b" strokeweight="1pt">
                <v:fill color2="#eaf1dd" angle="135" focus="50%" type="gradient"/>
                <v:shadow on="t" color="#4e6128" opacity=".5" offset="1pt"/>
                <v:textbox>
                  <w:txbxContent>
                    <w:p w:rsidR="00DD4057" w:rsidRPr="00DD4057" w:rsidRDefault="00DD4057" w:rsidP="005B7CA0">
                      <w:pPr>
                        <w:ind w:firstLine="480"/>
                        <w:rPr>
                          <w:rFonts w:hAnsi="微软雅黑"/>
                          <w:bCs/>
                          <w:sz w:val="24"/>
                        </w:rPr>
                      </w:pPr>
                      <w:r w:rsidRPr="00DD4057">
                        <w:rPr>
                          <w:rFonts w:hAnsi="微软雅黑" w:hint="eastAsia"/>
                          <w:bCs/>
                          <w:sz w:val="24"/>
                        </w:rPr>
                        <w:t>版权声明：</w:t>
                      </w:r>
                    </w:p>
                    <w:p w:rsidR="00DD4057" w:rsidRPr="00DD4057" w:rsidRDefault="00DD4057" w:rsidP="005B7CA0">
                      <w:pPr>
                        <w:ind w:firstLine="480"/>
                        <w:rPr>
                          <w:rFonts w:hAnsi="微软雅黑"/>
                          <w:bCs/>
                          <w:sz w:val="24"/>
                        </w:rPr>
                      </w:pPr>
                      <w:r w:rsidRPr="00DD4057">
                        <w:rPr>
                          <w:rFonts w:hAnsi="微软雅黑" w:hint="eastAsia"/>
                          <w:bCs/>
                          <w:sz w:val="24"/>
                        </w:rPr>
                        <w:tab/>
                        <w:t>本系列文档为《学神IT教育》内部使用教材和教案，只允许VIP学员个人使用，禁止私自传播。否则将取消其VIP资格，追究其法律责任，请知晓！</w:t>
                      </w:r>
                    </w:p>
                    <w:p w:rsidR="00DD4057" w:rsidRPr="00DD4057" w:rsidRDefault="00DD4057" w:rsidP="005B7CA0">
                      <w:pPr>
                        <w:ind w:firstLine="480"/>
                        <w:rPr>
                          <w:rFonts w:hAnsi="微软雅黑"/>
                          <w:bCs/>
                          <w:color w:val="FF0000"/>
                          <w:sz w:val="24"/>
                        </w:rPr>
                      </w:pPr>
                      <w:r w:rsidRPr="00DD4057">
                        <w:rPr>
                          <w:rFonts w:hAnsi="微软雅黑" w:hint="eastAsia"/>
                          <w:bCs/>
                          <w:color w:val="FF0000"/>
                          <w:sz w:val="24"/>
                        </w:rPr>
                        <w:t>免责声明：</w:t>
                      </w:r>
                    </w:p>
                    <w:p w:rsidR="00DD4057" w:rsidRPr="00DD4057" w:rsidRDefault="00DD4057" w:rsidP="005B7CA0">
                      <w:pPr>
                        <w:ind w:firstLine="480"/>
                        <w:rPr>
                          <w:rFonts w:hAnsi="微软雅黑"/>
                          <w:bCs/>
                          <w:color w:val="FF0000"/>
                          <w:sz w:val="24"/>
                        </w:rPr>
                      </w:pPr>
                      <w:r w:rsidRPr="00DD4057">
                        <w:rPr>
                          <w:rFonts w:hAnsi="微软雅黑" w:hint="eastAsia"/>
                          <w:bCs/>
                          <w:color w:val="FF0000"/>
                          <w:sz w:val="24"/>
                        </w:rPr>
                        <w:tab/>
                        <w:t>本课程设计目的只用于教学，切勿使用课程中的技术进行违法活动，学员利用课程中的技术进行违法活动，造成的后果与讲师本人及讲师所属机构无关。倡导维护网络安全人人有责，共同维护网络文明和谐。</w:t>
                      </w:r>
                    </w:p>
                    <w:p w:rsidR="00DD4057" w:rsidRPr="00DD4057" w:rsidRDefault="00DD4057" w:rsidP="005B7CA0">
                      <w:pPr>
                        <w:ind w:firstLine="480"/>
                        <w:rPr>
                          <w:rFonts w:hAnsi="微软雅黑"/>
                          <w:bCs/>
                          <w:sz w:val="24"/>
                        </w:rPr>
                      </w:pPr>
                      <w:r w:rsidRPr="00DD4057">
                        <w:rPr>
                          <w:rFonts w:hAnsi="微软雅黑" w:hint="eastAsia"/>
                          <w:bCs/>
                          <w:sz w:val="24"/>
                        </w:rPr>
                        <w:t>联系方式：</w:t>
                      </w:r>
                    </w:p>
                    <w:p w:rsidR="00DD4057" w:rsidRPr="00DD4057" w:rsidRDefault="00DD4057" w:rsidP="005B7CA0">
                      <w:pPr>
                        <w:ind w:firstLine="480"/>
                        <w:rPr>
                          <w:rFonts w:hAnsi="微软雅黑"/>
                          <w:bCs/>
                          <w:sz w:val="24"/>
                        </w:rPr>
                      </w:pPr>
                      <w:r w:rsidRPr="00DD4057">
                        <w:rPr>
                          <w:rFonts w:hAnsi="微软雅黑" w:hint="eastAsia"/>
                          <w:bCs/>
                          <w:sz w:val="24"/>
                        </w:rPr>
                        <w:t>学神IT教育官方网站: http://xuegod.ke.qq.com</w:t>
                      </w:r>
                    </w:p>
                    <w:p w:rsidR="00DD4057" w:rsidRPr="00DD4057" w:rsidRDefault="00DD4057" w:rsidP="005B7CA0">
                      <w:pPr>
                        <w:ind w:firstLine="480"/>
                        <w:rPr>
                          <w:rFonts w:hAnsi="微软雅黑"/>
                          <w:bCs/>
                          <w:sz w:val="24"/>
                        </w:rPr>
                      </w:pPr>
                      <w:r w:rsidRPr="00DD4057">
                        <w:rPr>
                          <w:rFonts w:hAnsi="微软雅黑" w:hint="eastAsia"/>
                          <w:bCs/>
                          <w:sz w:val="24"/>
                        </w:rPr>
                        <w:t>学神IT教育</w:t>
                      </w:r>
                      <w:r w:rsidR="00A51CF3">
                        <w:rPr>
                          <w:rFonts w:hAnsi="微软雅黑" w:hint="eastAsia"/>
                          <w:bCs/>
                          <w:sz w:val="24"/>
                        </w:rPr>
                        <w:t>-Python</w:t>
                      </w:r>
                      <w:r w:rsidRPr="00DD4057">
                        <w:rPr>
                          <w:rFonts w:hAnsi="微软雅黑" w:hint="eastAsia"/>
                          <w:bCs/>
                          <w:sz w:val="24"/>
                        </w:rPr>
                        <w:t xml:space="preserve">技术交流QQ群: </w:t>
                      </w:r>
                      <w:r w:rsidR="00A51CF3" w:rsidRPr="00A51CF3">
                        <w:rPr>
                          <w:rFonts w:hAnsi="微软雅黑"/>
                          <w:bCs/>
                          <w:sz w:val="24"/>
                        </w:rPr>
                        <w:t>960973577</w:t>
                      </w:r>
                    </w:p>
                    <w:p w:rsidR="00DD4057" w:rsidRDefault="00A51CF3" w:rsidP="005B7CA0">
                      <w:pPr>
                        <w:ind w:firstLine="480"/>
                        <w:rPr>
                          <w:rFonts w:hAnsi="微软雅黑"/>
                          <w:sz w:val="24"/>
                        </w:rPr>
                      </w:pPr>
                      <w:r>
                        <w:rPr>
                          <w:rFonts w:hAnsi="微软雅黑"/>
                          <w:noProof/>
                          <w:sz w:val="24"/>
                        </w:rPr>
                        <w:drawing>
                          <wp:inline distT="0" distB="0" distL="0" distR="0">
                            <wp:extent cx="1428750" cy="1428750"/>
                            <wp:effectExtent l="0" t="0" r="0" b="0"/>
                            <wp:docPr id="5" name="图片 5" descr="C:\Users\Administrator\Desktop\python公开课安排\课堂悬浮二维码\朱老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python公开课安排\课堂悬浮二维码\朱老师.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DD4057">
                        <w:rPr>
                          <w:rFonts w:hAnsi="微软雅黑" w:hint="eastAsia"/>
                          <w:sz w:val="24"/>
                        </w:rPr>
                        <w:t xml:space="preserve"> </w:t>
                      </w:r>
                      <w:r>
                        <w:rPr>
                          <w:rFonts w:hAnsi="微软雅黑"/>
                          <w:noProof/>
                          <w:sz w:val="24"/>
                        </w:rPr>
                        <w:drawing>
                          <wp:inline distT="0" distB="0" distL="0" distR="0">
                            <wp:extent cx="1428750" cy="1428750"/>
                            <wp:effectExtent l="0" t="0" r="0" b="0"/>
                            <wp:docPr id="4" name="图片 4" descr="C:\Users\Administrator\Desktop\python公开课安排\课堂悬浮二维码\Python-李老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python公开课安排\课堂悬浮二维码\Python-李老师.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9651" cy="1429651"/>
                                    </a:xfrm>
                                    <a:prstGeom prst="rect">
                                      <a:avLst/>
                                    </a:prstGeom>
                                    <a:noFill/>
                                    <a:ln>
                                      <a:noFill/>
                                    </a:ln>
                                  </pic:spPr>
                                </pic:pic>
                              </a:graphicData>
                            </a:graphic>
                          </wp:inline>
                        </w:drawing>
                      </w:r>
                      <w:r w:rsidR="00DD4057">
                        <w:rPr>
                          <w:rFonts w:hAnsi="微软雅黑" w:hint="eastAsia"/>
                          <w:sz w:val="24"/>
                        </w:rPr>
                        <w:t xml:space="preserve"> </w:t>
                      </w:r>
                      <w:r w:rsidR="00DD4057" w:rsidRPr="00B83B1D">
                        <w:rPr>
                          <w:rFonts w:hAnsi="微软雅黑"/>
                          <w:noProof/>
                          <w:sz w:val="24"/>
                        </w:rPr>
                        <w:drawing>
                          <wp:inline distT="0" distB="0" distL="0" distR="0" wp14:anchorId="12A974EA" wp14:editId="1EF125D0">
                            <wp:extent cx="1422400" cy="14224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inline>
                        </w:drawing>
                      </w:r>
                      <w:r w:rsidR="00DD4057">
                        <w:rPr>
                          <w:rFonts w:hAnsi="微软雅黑"/>
                          <w:sz w:val="24"/>
                        </w:rPr>
                        <w:t xml:space="preserve"> </w:t>
                      </w:r>
                    </w:p>
                    <w:p w:rsidR="00DD4057" w:rsidRPr="00DD4057" w:rsidRDefault="00DD4057" w:rsidP="005B7CA0">
                      <w:pPr>
                        <w:ind w:firstLine="480"/>
                        <w:rPr>
                          <w:rFonts w:hAnsi="微软雅黑"/>
                          <w:bCs/>
                          <w:color w:val="FF0000"/>
                          <w:sz w:val="24"/>
                        </w:rPr>
                      </w:pPr>
                      <w:r w:rsidRPr="00DD4057">
                        <w:rPr>
                          <w:rFonts w:hAnsi="微软雅黑" w:hint="eastAsia"/>
                          <w:bCs/>
                          <w:sz w:val="24"/>
                        </w:rPr>
                        <w:t xml:space="preserve"> </w:t>
                      </w:r>
                      <w:r w:rsidR="00A51CF3">
                        <w:rPr>
                          <w:rFonts w:hAnsi="微软雅黑" w:hint="eastAsia"/>
                          <w:bCs/>
                          <w:color w:val="FF0000"/>
                          <w:sz w:val="24"/>
                        </w:rPr>
                        <w:t>学习顾问：朱</w:t>
                      </w:r>
                      <w:r w:rsidRPr="00DD4057">
                        <w:rPr>
                          <w:rFonts w:hAnsi="微软雅黑" w:hint="eastAsia"/>
                          <w:bCs/>
                          <w:color w:val="FF0000"/>
                          <w:sz w:val="24"/>
                        </w:rPr>
                        <w:t xml:space="preserve">老师 </w:t>
                      </w:r>
                      <w:r w:rsidRPr="00DD4057">
                        <w:rPr>
                          <w:rFonts w:hAnsi="微软雅黑"/>
                          <w:bCs/>
                          <w:color w:val="FF0000"/>
                          <w:sz w:val="24"/>
                        </w:rPr>
                        <w:t xml:space="preserve">   </w:t>
                      </w:r>
                      <w:r w:rsidR="00A51CF3">
                        <w:rPr>
                          <w:rFonts w:hAnsi="微软雅黑" w:hint="eastAsia"/>
                          <w:bCs/>
                          <w:color w:val="FF0000"/>
                          <w:sz w:val="24"/>
                        </w:rPr>
                        <w:t>学习顾问：刘</w:t>
                      </w:r>
                      <w:r w:rsidRPr="00DD4057">
                        <w:rPr>
                          <w:rFonts w:hAnsi="微软雅黑" w:hint="eastAsia"/>
                          <w:bCs/>
                          <w:color w:val="FF0000"/>
                          <w:sz w:val="24"/>
                        </w:rPr>
                        <w:t xml:space="preserve">老师 </w:t>
                      </w:r>
                      <w:r w:rsidRPr="00DD4057">
                        <w:rPr>
                          <w:rFonts w:hAnsi="微软雅黑"/>
                          <w:bCs/>
                          <w:color w:val="FF0000"/>
                          <w:sz w:val="24"/>
                        </w:rPr>
                        <w:t xml:space="preserve">    </w:t>
                      </w:r>
                      <w:r w:rsidRPr="00DD4057">
                        <w:rPr>
                          <w:rFonts w:hAnsi="微软雅黑" w:hint="eastAsia"/>
                          <w:bCs/>
                          <w:color w:val="FF0000"/>
                          <w:sz w:val="24"/>
                        </w:rPr>
                        <w:t>学神微信公众号</w:t>
                      </w:r>
                    </w:p>
                    <w:p w:rsidR="00DD4057" w:rsidRPr="00DD4057" w:rsidRDefault="00DD4057" w:rsidP="005B7CA0">
                      <w:pPr>
                        <w:ind w:firstLine="480"/>
                        <w:rPr>
                          <w:rFonts w:hAnsi="微软雅黑"/>
                          <w:bCs/>
                          <w:sz w:val="24"/>
                        </w:rPr>
                      </w:pPr>
                      <w:r w:rsidRPr="00DD4057">
                        <w:rPr>
                          <w:rFonts w:hAnsi="微软雅黑"/>
                          <w:bCs/>
                          <w:sz w:val="24"/>
                        </w:rPr>
                        <w:t>微信扫码添加学习顾问微信，同时扫码关注学神公众号了解最新行业动态，获取更多学习资料及答疑就业服务</w:t>
                      </w:r>
                      <w:r w:rsidRPr="00DD4057">
                        <w:rPr>
                          <w:rFonts w:hAnsi="微软雅黑" w:hint="eastAsia"/>
                          <w:bCs/>
                          <w:sz w:val="24"/>
                        </w:rPr>
                        <w:t>！</w:t>
                      </w:r>
                    </w:p>
                  </w:txbxContent>
                </v:textbox>
                <w10:wrap anchorx="margin"/>
              </v:rect>
            </w:pict>
          </mc:Fallback>
        </mc:AlternateContent>
      </w:r>
    </w:p>
    <w:p w:rsidR="009B0B36" w:rsidRDefault="009B0B36" w:rsidP="009B0B36">
      <w:pPr>
        <w:ind w:firstLine="560"/>
        <w:jc w:val="center"/>
        <w:rPr>
          <w:rFonts w:hAnsi="微软雅黑"/>
          <w:sz w:val="28"/>
          <w:szCs w:val="28"/>
        </w:rPr>
      </w:pPr>
    </w:p>
    <w:p w:rsidR="009B0B36" w:rsidRDefault="009B0B36" w:rsidP="009B0B36">
      <w:pPr>
        <w:ind w:firstLine="560"/>
        <w:jc w:val="center"/>
        <w:rPr>
          <w:rFonts w:hAnsi="微软雅黑"/>
          <w:sz w:val="28"/>
          <w:szCs w:val="28"/>
        </w:rPr>
      </w:pPr>
    </w:p>
    <w:p w:rsidR="009B0B36" w:rsidRDefault="009B0B36" w:rsidP="009B0B36">
      <w:pPr>
        <w:ind w:firstLineChars="0" w:firstLine="0"/>
        <w:rPr>
          <w:rFonts w:hAnsi="微软雅黑"/>
          <w:sz w:val="28"/>
          <w:szCs w:val="28"/>
        </w:rPr>
      </w:pPr>
    </w:p>
    <w:p w:rsidR="009B0B36" w:rsidRDefault="009B0B36" w:rsidP="009B0B36">
      <w:pPr>
        <w:ind w:firstLineChars="0" w:firstLine="0"/>
        <w:rPr>
          <w:rFonts w:hAnsi="微软雅黑"/>
          <w:sz w:val="28"/>
          <w:szCs w:val="28"/>
        </w:rPr>
      </w:pPr>
    </w:p>
    <w:p w:rsidR="009B0B36" w:rsidRDefault="009B0B36" w:rsidP="009B0B36">
      <w:pPr>
        <w:ind w:firstLineChars="0" w:firstLine="0"/>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Default="009B0B36" w:rsidP="009B0B36">
      <w:pPr>
        <w:ind w:firstLineChars="111"/>
        <w:rPr>
          <w:rFonts w:hAnsi="微软雅黑" w:cs="Arial"/>
          <w:b w:val="0"/>
          <w:bCs/>
          <w:kern w:val="0"/>
          <w:szCs w:val="18"/>
        </w:rPr>
      </w:pPr>
    </w:p>
    <w:p w:rsidR="009B0B36" w:rsidRPr="00671842" w:rsidRDefault="009B0B36" w:rsidP="009B0B36">
      <w:pPr>
        <w:ind w:firstLineChars="111"/>
        <w:rPr>
          <w:rFonts w:hAnsi="微软雅黑" w:cs="Arial"/>
          <w:b w:val="0"/>
          <w:bCs/>
          <w:kern w:val="0"/>
          <w:szCs w:val="18"/>
        </w:rPr>
      </w:pPr>
    </w:p>
    <w:p w:rsidR="00114A42" w:rsidRDefault="00114A42" w:rsidP="006D66D5">
      <w:pPr>
        <w:ind w:firstLine="360"/>
      </w:pPr>
    </w:p>
    <w:p w:rsidR="009259AA" w:rsidRDefault="009259AA" w:rsidP="00B43AB4">
      <w:pPr>
        <w:ind w:firstLineChars="0" w:firstLine="0"/>
        <w:jc w:val="both"/>
        <w:rPr>
          <w:rFonts w:ascii="Calibri" w:eastAsia="宋体" w:hAnsi="Calibri" w:hint="eastAsia"/>
          <w:b w:val="0"/>
          <w:sz w:val="21"/>
        </w:rPr>
      </w:pPr>
    </w:p>
    <w:p w:rsidR="00DF2B49" w:rsidRDefault="00DF2B49" w:rsidP="00B43AB4">
      <w:pPr>
        <w:ind w:firstLineChars="0" w:firstLine="0"/>
        <w:jc w:val="both"/>
        <w:rPr>
          <w:rFonts w:ascii="Calibri" w:eastAsia="宋体" w:hAnsi="Calibri" w:hint="eastAsia"/>
          <w:b w:val="0"/>
          <w:sz w:val="21"/>
        </w:rPr>
      </w:pPr>
    </w:p>
    <w:p w:rsidR="00DF2B49" w:rsidRPr="00DF2B49" w:rsidRDefault="00DF2B49" w:rsidP="00DF2B49">
      <w:pPr>
        <w:pStyle w:val="1"/>
      </w:pPr>
      <w:r w:rsidRPr="00DF2B49">
        <w:rPr>
          <w:rFonts w:hint="eastAsia"/>
        </w:rPr>
        <w:t xml:space="preserve">第九章  </w:t>
      </w:r>
      <w:bookmarkStart w:id="1" w:name="_GoBack"/>
      <w:r w:rsidRPr="00DF2B49">
        <w:rPr>
          <w:rFonts w:hint="eastAsia"/>
        </w:rPr>
        <w:t>面向对象</w:t>
      </w:r>
      <w:bookmarkEnd w:id="1"/>
    </w:p>
    <w:p w:rsidR="00DF2B49" w:rsidRPr="00DF2B49" w:rsidRDefault="00DF2B49" w:rsidP="00DF2B49">
      <w:pPr>
        <w:ind w:firstLineChars="0" w:firstLine="0"/>
        <w:jc w:val="both"/>
        <w:rPr>
          <w:rFonts w:hAnsi="微软雅黑" w:cs="微软雅黑"/>
          <w:b w:val="0"/>
          <w:sz w:val="28"/>
          <w:szCs w:val="28"/>
        </w:rPr>
      </w:pPr>
      <w:r w:rsidRPr="00DF2B49">
        <w:rPr>
          <w:rFonts w:hAnsi="微软雅黑" w:cs="微软雅黑" w:hint="eastAsia"/>
          <w:sz w:val="28"/>
          <w:szCs w:val="28"/>
        </w:rPr>
        <w:t>本节所讲内容：</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ab/>
        <w:t xml:space="preserve"> 9.1  面向对象定义</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ab/>
        <w:t xml:space="preserve"> 9.2  类的编写</w:t>
      </w:r>
    </w:p>
    <w:p w:rsidR="00DF2B49" w:rsidRPr="00DF2B49" w:rsidRDefault="00DF2B49" w:rsidP="00DF2B49">
      <w:pPr>
        <w:ind w:firstLine="360"/>
        <w:jc w:val="both"/>
        <w:rPr>
          <w:rFonts w:hAnsi="微软雅黑" w:cs="微软雅黑"/>
          <w:b w:val="0"/>
          <w:color w:val="FF0000"/>
          <w:szCs w:val="18"/>
        </w:rPr>
      </w:pPr>
      <w:r w:rsidRPr="00DF2B49">
        <w:rPr>
          <w:rFonts w:hAnsi="微软雅黑" w:cs="微软雅黑" w:hint="eastAsia"/>
          <w:szCs w:val="18"/>
        </w:rPr>
        <w:tab/>
        <w:t xml:space="preserve"> 9.3  实例方法和self</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ab/>
        <w:t xml:space="preserve"> 9.4  类属性和实例属性</w:t>
      </w:r>
    </w:p>
    <w:p w:rsidR="00DF2B49" w:rsidRPr="00DF2B49" w:rsidRDefault="00DF2B49" w:rsidP="00DF2B49">
      <w:pPr>
        <w:pStyle w:val="2"/>
      </w:pPr>
      <w:r w:rsidRPr="00DF2B49">
        <w:rPr>
          <w:rFonts w:hint="eastAsia"/>
        </w:rPr>
        <w:t>9.1  面向对象的定义</w:t>
      </w:r>
    </w:p>
    <w:p w:rsidR="00DF2B49" w:rsidRPr="00DF2B49" w:rsidRDefault="00DF2B49" w:rsidP="00DF2B49">
      <w:pPr>
        <w:pStyle w:val="3"/>
      </w:pPr>
      <w:r w:rsidRPr="00DF2B49">
        <w:rPr>
          <w:rFonts w:hint="eastAsia"/>
        </w:rPr>
        <w:t>9.1.1  面向对象介绍：</w:t>
      </w:r>
    </w:p>
    <w:p w:rsidR="00DF2B49" w:rsidRPr="00DF2B49" w:rsidRDefault="00DF2B49" w:rsidP="00DF2B49">
      <w:pPr>
        <w:ind w:firstLine="360"/>
        <w:jc w:val="both"/>
        <w:rPr>
          <w:rFonts w:hAnsi="微软雅黑" w:cs="微软雅黑"/>
          <w:b w:val="0"/>
          <w:kern w:val="0"/>
          <w:szCs w:val="18"/>
        </w:rPr>
      </w:pPr>
      <w:r w:rsidRPr="00DF2B49">
        <w:rPr>
          <w:rFonts w:hAnsi="微软雅黑" w:cs="微软雅黑" w:hint="eastAsia"/>
          <w:kern w:val="0"/>
          <w:szCs w:val="18"/>
        </w:rPr>
        <w:t>在了解面向对象之前，我们首先来了解一下什么是编程，所谓编程就是程序员用和计算机约定好的语言向计算机描述我们的需求。所以想要学好编程要从两个方向着手：</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了解我们要编写的事物的规律，在工作当中，我们称之为业务，比如，一个建筑公司的程序员就需要了解 建筑方向的一下基本的业务逻辑，比如概算流程、预算流程、项目审核、质检安检等，在这里也希望各位同学在工作当中，了解代码的同时，也要了解公司的业务，这样才可以有更好的一个发展。</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就是一个好的描述方式，就好像我们在小学的时候写作文，有记叙文有议论文，对于程序员来说 ，所谓的记叙文或者议论文就是我们编程的思路，通常有：面向对象，面向过程。我们今天学习的就是面向对象。</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那我们来向思考下，什么是面向对象？面向对象无非就是一种编程思路的表达方式而已。</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那么接下来，我们就来具体的认识一下面向对象编程。</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在了解面向对象编程的时候，我们必须先了解一下概念</w:t>
      </w:r>
    </w:p>
    <w:p w:rsidR="00DF2B49" w:rsidRPr="00DF2B49" w:rsidRDefault="00DF2B49" w:rsidP="00DF2B49">
      <w:pPr>
        <w:ind w:firstLine="360"/>
        <w:jc w:val="both"/>
        <w:rPr>
          <w:rFonts w:hAnsi="微软雅黑" w:cs="微软雅黑"/>
          <w:kern w:val="0"/>
          <w:szCs w:val="18"/>
        </w:rPr>
      </w:pPr>
      <w:r w:rsidRPr="00DF2B49">
        <w:rPr>
          <w:rFonts w:hAnsi="微软雅黑" w:cs="微软雅黑" w:hint="eastAsia"/>
          <w:kern w:val="0"/>
          <w:szCs w:val="18"/>
        </w:rPr>
        <w:t>对象：万物皆对象，就是事实存在的事物</w:t>
      </w:r>
    </w:p>
    <w:p w:rsidR="00DF2B49" w:rsidRPr="00DF2B49" w:rsidRDefault="00DF2B49" w:rsidP="00DF2B49">
      <w:pPr>
        <w:ind w:firstLine="360"/>
      </w:pPr>
      <w:r w:rsidRPr="00DF2B49">
        <w:rPr>
          <w:rFonts w:hint="eastAsia"/>
        </w:rPr>
        <w:t>类： 是对事物的划</w:t>
      </w:r>
      <w:r>
        <w:rPr>
          <w:rFonts w:hint="eastAsia"/>
        </w:rPr>
        <w:t>分，当我们在描述的时候用到类，就是在描述一系列的事物的共性特征</w:t>
      </w:r>
      <w:r w:rsidRPr="00DF2B49">
        <w:rPr>
          <w:rFonts w:hint="eastAsia"/>
        </w:rPr>
        <w:t>比如：鸟类，我们想要说的是所有鸟的共性比如：卵生，羽毛</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实例： 从类当中具体映射出来的个体，比如鸟类当中的鸵鸟</w:t>
      </w:r>
    </w:p>
    <w:p w:rsidR="00DF2B49" w:rsidRPr="00DF2B49" w:rsidRDefault="00DF2B49" w:rsidP="00DF2B49">
      <w:pPr>
        <w:ind w:firstLine="360"/>
        <w:jc w:val="both"/>
        <w:rPr>
          <w:rFonts w:hAnsi="微软雅黑" w:cs="微软雅黑"/>
          <w:b w:val="0"/>
          <w:color w:val="FF0000"/>
          <w:szCs w:val="18"/>
        </w:rPr>
      </w:pPr>
      <w:r w:rsidRPr="00DF2B49">
        <w:rPr>
          <w:rFonts w:hAnsi="微软雅黑" w:cs="微软雅黑" w:hint="eastAsia"/>
          <w:color w:val="FF0000"/>
          <w:szCs w:val="18"/>
        </w:rPr>
        <w:t>在这里我们要注意，类和实例都有独立的内存空间，相互独立，互不影响，实例来源于类但是要比类更加具有个性，比如：鸵鸟属于鸟类，但是它的体重就是鸟类当中的一个个性</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域： 属于类或者实例的变量，一些名词，例如name，age……</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方法：属于类或者实例的功能(函数)，一般来说是函数。一些动词，吃，喝……</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属性: 域和方法的统称</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类方法：属于类的功能</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类属性：属于类的属性</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实例方法：属于实例的功能</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实例属性：属于实例的属性</w:t>
      </w:r>
    </w:p>
    <w:p w:rsidR="00DF2B49" w:rsidRPr="00DF2B49" w:rsidRDefault="00DF2B49" w:rsidP="00DF2B49">
      <w:pPr>
        <w:ind w:firstLine="360"/>
        <w:jc w:val="both"/>
        <w:rPr>
          <w:rFonts w:hAnsi="微软雅黑" w:cs="微软雅黑"/>
          <w:b w:val="0"/>
          <w:kern w:val="0"/>
          <w:szCs w:val="18"/>
        </w:rPr>
      </w:pPr>
      <w:r w:rsidRPr="00DF2B49">
        <w:rPr>
          <w:rFonts w:hAnsi="微软雅黑" w:cs="微软雅黑" w:hint="eastAsia"/>
          <w:szCs w:val="18"/>
        </w:rPr>
        <w:t>那么到这里，我们来理解一下，什么是面向对象：在编程</w:t>
      </w:r>
      <w:r w:rsidRPr="00DF2B49">
        <w:rPr>
          <w:rFonts w:hAnsi="微软雅黑" w:cs="微软雅黑" w:hint="eastAsia"/>
          <w:kern w:val="0"/>
          <w:szCs w:val="18"/>
        </w:rPr>
        <w:t>过程当中，把数据及对数据的操作方法放在一起，作为一个相互依存的整体，用这样的思路编程就是面向对象。</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通俗的来说就是我们在编程的时候将一类事物的参数和功能描述在一个叫做class的东西里面，进行编程的思路。</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例如：去跪键盘和我去跪键盘……</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那么我们看一个例子：</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请用程序描述如下事情：</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同学报道登记信息</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lastRenderedPageBreak/>
        <w:t>A同学报到</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B 学校记录</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面向过程的方式：</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school = {</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8080"/>
          <w:kern w:val="0"/>
          <w:szCs w:val="18"/>
        </w:rPr>
        <w:t>'Linux'</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8080"/>
          <w:kern w:val="0"/>
          <w:szCs w:val="18"/>
        </w:rPr>
        <w:t>'Python'</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register(major,student):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global </w:t>
      </w:r>
      <w:r w:rsidRPr="00DF2B49">
        <w:rPr>
          <w:rFonts w:hAnsi="微软雅黑" w:cs="宋体" w:hint="eastAsia"/>
          <w:color w:val="000000"/>
          <w:kern w:val="0"/>
          <w:szCs w:val="18"/>
        </w:rPr>
        <w:t>school</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if </w:t>
      </w:r>
      <w:r w:rsidRPr="00DF2B49">
        <w:rPr>
          <w:rFonts w:hAnsi="微软雅黑" w:cs="宋体" w:hint="eastAsia"/>
          <w:color w:val="000000"/>
          <w:kern w:val="0"/>
          <w:szCs w:val="18"/>
        </w:rPr>
        <w:t xml:space="preserve">major </w:t>
      </w:r>
      <w:r w:rsidRPr="00DF2B49">
        <w:rPr>
          <w:rFonts w:hAnsi="微软雅黑" w:cs="宋体" w:hint="eastAsia"/>
          <w:bCs/>
          <w:color w:val="000080"/>
          <w:kern w:val="0"/>
          <w:szCs w:val="18"/>
        </w:rPr>
        <w:t xml:space="preserve">in </w:t>
      </w:r>
      <w:r w:rsidRPr="00DF2B49">
        <w:rPr>
          <w:rFonts w:hAnsi="微软雅黑" w:cs="宋体" w:hint="eastAsia"/>
          <w:color w:val="000000"/>
          <w:kern w:val="0"/>
          <w:szCs w:val="18"/>
        </w:rPr>
        <w:t>school:</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school[major].append(student)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'报名成功'</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else</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'抱歉啊，我们学校没有你的%s专业'</w:t>
      </w:r>
      <w:r w:rsidRPr="00DF2B49">
        <w:rPr>
          <w:rFonts w:hAnsi="微软雅黑" w:cs="宋体" w:hint="eastAsia"/>
          <w:color w:val="000000"/>
          <w:kern w:val="0"/>
          <w:szCs w:val="18"/>
        </w:rPr>
        <w:t>%major)</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if </w:t>
      </w:r>
      <w:r w:rsidRPr="00DF2B49">
        <w:rPr>
          <w:rFonts w:hAnsi="微软雅黑" w:cs="宋体" w:hint="eastAsia"/>
          <w:color w:val="000000"/>
          <w:kern w:val="0"/>
          <w:szCs w:val="18"/>
        </w:rPr>
        <w:t xml:space="preserve">__name__ == </w:t>
      </w:r>
      <w:r w:rsidRPr="00DF2B49">
        <w:rPr>
          <w:rFonts w:hAnsi="微软雅黑" w:cs="宋体" w:hint="eastAsia"/>
          <w:bCs/>
          <w:color w:val="008080"/>
          <w:kern w:val="0"/>
          <w:szCs w:val="18"/>
        </w:rPr>
        <w:t>'__main__'</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student = {</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8080"/>
          <w:kern w:val="0"/>
          <w:szCs w:val="18"/>
        </w:rPr>
        <w:t>'name'</w:t>
      </w:r>
      <w:r w:rsidRPr="00DF2B49">
        <w:rPr>
          <w:rFonts w:hAnsi="微软雅黑" w:cs="宋体" w:hint="eastAsia"/>
          <w:color w:val="000000"/>
          <w:kern w:val="0"/>
          <w:szCs w:val="18"/>
        </w:rPr>
        <w:t>:</w:t>
      </w:r>
      <w:r w:rsidRPr="00DF2B49">
        <w:rPr>
          <w:rFonts w:hAnsi="微软雅黑" w:cs="宋体" w:hint="eastAsia"/>
          <w:bCs/>
          <w:color w:val="008080"/>
          <w:kern w:val="0"/>
          <w:szCs w:val="18"/>
        </w:rPr>
        <w:t>'for'</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8080"/>
          <w:kern w:val="0"/>
          <w:szCs w:val="18"/>
        </w:rPr>
        <w:t>'age'</w:t>
      </w:r>
      <w:r w:rsidRPr="00DF2B49">
        <w:rPr>
          <w:rFonts w:hAnsi="微软雅黑" w:cs="宋体" w:hint="eastAsia"/>
          <w:color w:val="000000"/>
          <w:kern w:val="0"/>
          <w:szCs w:val="18"/>
        </w:rPr>
        <w:t>:</w:t>
      </w:r>
      <w:r w:rsidRPr="00DF2B49">
        <w:rPr>
          <w:rFonts w:hAnsi="微软雅黑" w:cs="宋体" w:hint="eastAsia"/>
          <w:color w:val="0000FF"/>
          <w:kern w:val="0"/>
          <w:szCs w:val="18"/>
        </w:rPr>
        <w:t>18</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8080"/>
          <w:kern w:val="0"/>
          <w:szCs w:val="18"/>
        </w:rPr>
        <w:t>'gender'</w:t>
      </w:r>
      <w:r w:rsidRPr="00DF2B49">
        <w:rPr>
          <w:rFonts w:hAnsi="微软雅黑" w:cs="宋体" w:hint="eastAsia"/>
          <w:color w:val="000000"/>
          <w:kern w:val="0"/>
          <w:szCs w:val="18"/>
        </w:rPr>
        <w:t>:</w:t>
      </w:r>
      <w:r w:rsidRPr="00DF2B49">
        <w:rPr>
          <w:rFonts w:hAnsi="微软雅黑" w:cs="宋体" w:hint="eastAsia"/>
          <w:bCs/>
          <w:color w:val="008080"/>
          <w:kern w:val="0"/>
          <w:szCs w:val="18"/>
        </w:rPr>
        <w:t>'男'</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bCs/>
          <w:color w:val="00808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8080"/>
          <w:kern w:val="0"/>
          <w:szCs w:val="18"/>
        </w:rPr>
        <w:t>'major'</w:t>
      </w:r>
      <w:r w:rsidRPr="00DF2B49">
        <w:rPr>
          <w:rFonts w:hAnsi="微软雅黑" w:cs="宋体" w:hint="eastAsia"/>
          <w:color w:val="000000"/>
          <w:kern w:val="0"/>
          <w:szCs w:val="18"/>
        </w:rPr>
        <w:t>:</w:t>
      </w:r>
      <w:r w:rsidRPr="00DF2B49">
        <w:rPr>
          <w:rFonts w:hAnsi="微软雅黑" w:cs="宋体" w:hint="eastAsia"/>
          <w:bCs/>
          <w:color w:val="008080"/>
          <w:kern w:val="0"/>
          <w:szCs w:val="18"/>
        </w:rPr>
        <w:t>'Python'</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8080"/>
          <w:kern w:val="0"/>
          <w:szCs w:val="18"/>
        </w:rPr>
        <w:t xml:space="preserve">    </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register(student.get(</w:t>
      </w:r>
      <w:r w:rsidRPr="00DF2B49">
        <w:rPr>
          <w:rFonts w:hAnsi="微软雅黑" w:cs="宋体" w:hint="eastAsia"/>
          <w:bCs/>
          <w:color w:val="008080"/>
          <w:kern w:val="0"/>
          <w:szCs w:val="18"/>
        </w:rPr>
        <w:t>'major'</w:t>
      </w:r>
      <w:r w:rsidRPr="00DF2B49">
        <w:rPr>
          <w:rFonts w:hAnsi="微软雅黑" w:cs="宋体" w:hint="eastAsia"/>
          <w:color w:val="000000"/>
          <w:kern w:val="0"/>
          <w:szCs w:val="18"/>
        </w:rPr>
        <w:t>),student)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(school)</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运行结果如下：</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报名成功</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{'Linux': [], 'Python': [{'age': 18, 'name': for, 'major': 'Python', 'gender': '男'}]}</w:t>
      </w:r>
    </w:p>
    <w:p w:rsidR="00DF2B49" w:rsidRPr="00DF2B49" w:rsidRDefault="00DF2B49" w:rsidP="00DF2B49">
      <w:pPr>
        <w:ind w:firstLine="360"/>
        <w:jc w:val="both"/>
        <w:rPr>
          <w:rFonts w:hAnsi="微软雅黑" w:cs="宋体"/>
          <w:color w:val="000000"/>
          <w:kern w:val="0"/>
          <w:szCs w:val="18"/>
        </w:rPr>
      </w:pPr>
      <w:r w:rsidRPr="00DF2B49">
        <w:rPr>
          <w:rFonts w:hAnsi="微软雅黑" w:cs="微软雅黑" w:hint="eastAsia"/>
          <w:szCs w:val="18"/>
        </w:rPr>
        <w:t>面向对象的方式：</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Registration:</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B200B2"/>
          <w:kern w:val="0"/>
          <w:szCs w:val="18"/>
        </w:rPr>
        <w:t>__init__</w:t>
      </w:r>
      <w:r w:rsidRPr="00DF2B49">
        <w:rPr>
          <w:rFonts w:hAnsi="微软雅黑" w:cs="宋体" w:hint="eastAsia"/>
          <w:color w:val="000000"/>
          <w:kern w:val="0"/>
          <w:szCs w:val="18"/>
        </w:rPr>
        <w:t>(</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94558D"/>
          <w:kern w:val="0"/>
          <w:szCs w:val="18"/>
        </w:rPr>
        <w:t>self</w:t>
      </w:r>
      <w:r w:rsidRPr="00DF2B49">
        <w:rPr>
          <w:rFonts w:hAnsi="微软雅黑" w:cs="宋体" w:hint="eastAsia"/>
          <w:color w:val="000000"/>
          <w:kern w:val="0"/>
          <w:szCs w:val="18"/>
        </w:rPr>
        <w:t>.school={</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8080"/>
          <w:kern w:val="0"/>
          <w:szCs w:val="18"/>
        </w:rPr>
        <w:t>'Linux'</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8080"/>
          <w:kern w:val="0"/>
          <w:szCs w:val="18"/>
        </w:rPr>
        <w:t>'Python'</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register(</w:t>
      </w:r>
      <w:r w:rsidRPr="00DF2B49">
        <w:rPr>
          <w:rFonts w:hAnsi="微软雅黑" w:cs="宋体" w:hint="eastAsia"/>
          <w:color w:val="94558D"/>
          <w:kern w:val="0"/>
          <w:szCs w:val="18"/>
        </w:rPr>
        <w:t>self</w:t>
      </w:r>
      <w:r w:rsidRPr="00DF2B49">
        <w:rPr>
          <w:rFonts w:hAnsi="微软雅黑" w:cs="宋体" w:hint="eastAsia"/>
          <w:color w:val="000000"/>
          <w:kern w:val="0"/>
          <w:szCs w:val="18"/>
        </w:rPr>
        <w:t>,major,student):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if </w:t>
      </w:r>
      <w:r w:rsidRPr="00DF2B49">
        <w:rPr>
          <w:rFonts w:hAnsi="微软雅黑" w:cs="宋体" w:hint="eastAsia"/>
          <w:color w:val="000000"/>
          <w:kern w:val="0"/>
          <w:szCs w:val="18"/>
        </w:rPr>
        <w:t xml:space="preserve">major </w:t>
      </w:r>
      <w:r w:rsidRPr="00DF2B49">
        <w:rPr>
          <w:rFonts w:hAnsi="微软雅黑" w:cs="宋体" w:hint="eastAsia"/>
          <w:bCs/>
          <w:color w:val="000080"/>
          <w:kern w:val="0"/>
          <w:szCs w:val="18"/>
        </w:rPr>
        <w:t xml:space="preserve">in </w:t>
      </w:r>
      <w:r w:rsidRPr="00DF2B49">
        <w:rPr>
          <w:rFonts w:hAnsi="微软雅黑" w:cs="宋体" w:hint="eastAsia"/>
          <w:color w:val="94558D"/>
          <w:kern w:val="0"/>
          <w:szCs w:val="18"/>
        </w:rPr>
        <w:t>self</w:t>
      </w:r>
      <w:r w:rsidRPr="00DF2B49">
        <w:rPr>
          <w:rFonts w:hAnsi="微软雅黑" w:cs="宋体" w:hint="eastAsia"/>
          <w:color w:val="000000"/>
          <w:kern w:val="0"/>
          <w:szCs w:val="18"/>
        </w:rPr>
        <w:t>.school:</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94558D"/>
          <w:kern w:val="0"/>
          <w:szCs w:val="18"/>
        </w:rPr>
        <w:t>self</w:t>
      </w:r>
      <w:r w:rsidRPr="00DF2B49">
        <w:rPr>
          <w:rFonts w:hAnsi="微软雅黑" w:cs="宋体" w:hint="eastAsia"/>
          <w:color w:val="000000"/>
          <w:kern w:val="0"/>
          <w:szCs w:val="18"/>
        </w:rPr>
        <w:t>.school[major].append(student)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'报名成功'</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else</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'抱歉我们学校没有你要的%s专业'</w:t>
      </w:r>
      <w:r w:rsidRPr="00DF2B49">
        <w:rPr>
          <w:rFonts w:hAnsi="微软雅黑" w:cs="宋体" w:hint="eastAsia"/>
          <w:color w:val="000000"/>
          <w:kern w:val="0"/>
          <w:szCs w:val="18"/>
        </w:rPr>
        <w:t>%major)</w:t>
      </w:r>
    </w:p>
    <w:p w:rsidR="00DF2B49" w:rsidRPr="00DF2B49" w:rsidRDefault="00DF2B49" w:rsidP="00DF2B49">
      <w:pPr>
        <w:ind w:firstLine="360"/>
        <w:jc w:val="both"/>
        <w:rPr>
          <w:rFonts w:hAnsi="微软雅黑" w:cs="宋体"/>
          <w:color w:val="000000"/>
          <w:kern w:val="0"/>
          <w:szCs w:val="18"/>
        </w:rPr>
      </w:pP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if </w:t>
      </w:r>
      <w:r w:rsidRPr="00DF2B49">
        <w:rPr>
          <w:rFonts w:hAnsi="微软雅黑" w:cs="宋体" w:hint="eastAsia"/>
          <w:color w:val="000000"/>
          <w:kern w:val="0"/>
          <w:szCs w:val="18"/>
        </w:rPr>
        <w:t xml:space="preserve">__name__ == </w:t>
      </w:r>
      <w:r w:rsidRPr="00DF2B49">
        <w:rPr>
          <w:rFonts w:hAnsi="微软雅黑" w:cs="宋体" w:hint="eastAsia"/>
          <w:bCs/>
          <w:color w:val="008080"/>
          <w:kern w:val="0"/>
          <w:szCs w:val="18"/>
        </w:rPr>
        <w:t>'__main__'</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student = {</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8080"/>
          <w:kern w:val="0"/>
          <w:szCs w:val="18"/>
        </w:rPr>
        <w:t>'name'</w:t>
      </w:r>
      <w:r w:rsidRPr="00DF2B49">
        <w:rPr>
          <w:rFonts w:hAnsi="微软雅黑" w:cs="宋体" w:hint="eastAsia"/>
          <w:color w:val="000000"/>
          <w:kern w:val="0"/>
          <w:szCs w:val="18"/>
        </w:rPr>
        <w:t>:</w:t>
      </w:r>
      <w:r w:rsidRPr="00DF2B49">
        <w:rPr>
          <w:rFonts w:hAnsi="微软雅黑" w:cs="宋体" w:hint="eastAsia"/>
          <w:bCs/>
          <w:color w:val="008080"/>
          <w:kern w:val="0"/>
          <w:szCs w:val="18"/>
        </w:rPr>
        <w:t>'for'</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8080"/>
          <w:kern w:val="0"/>
          <w:szCs w:val="18"/>
        </w:rPr>
        <w:t>'age'</w:t>
      </w:r>
      <w:r w:rsidRPr="00DF2B49">
        <w:rPr>
          <w:rFonts w:hAnsi="微软雅黑" w:cs="宋体" w:hint="eastAsia"/>
          <w:color w:val="000000"/>
          <w:kern w:val="0"/>
          <w:szCs w:val="18"/>
        </w:rPr>
        <w:t>:</w:t>
      </w:r>
      <w:r w:rsidRPr="00DF2B49">
        <w:rPr>
          <w:rFonts w:hAnsi="微软雅黑" w:cs="宋体" w:hint="eastAsia"/>
          <w:color w:val="0000FF"/>
          <w:kern w:val="0"/>
          <w:szCs w:val="18"/>
        </w:rPr>
        <w:t>18</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lastRenderedPageBreak/>
        <w:t xml:space="preserve">        </w:t>
      </w:r>
      <w:r w:rsidRPr="00DF2B49">
        <w:rPr>
          <w:rFonts w:hAnsi="微软雅黑" w:cs="宋体" w:hint="eastAsia"/>
          <w:bCs/>
          <w:color w:val="008080"/>
          <w:kern w:val="0"/>
          <w:szCs w:val="18"/>
        </w:rPr>
        <w:t>'gender'</w:t>
      </w:r>
      <w:r w:rsidRPr="00DF2B49">
        <w:rPr>
          <w:rFonts w:hAnsi="微软雅黑" w:cs="宋体" w:hint="eastAsia"/>
          <w:color w:val="000000"/>
          <w:kern w:val="0"/>
          <w:szCs w:val="18"/>
        </w:rPr>
        <w:t>:</w:t>
      </w:r>
      <w:r w:rsidRPr="00DF2B49">
        <w:rPr>
          <w:rFonts w:hAnsi="微软雅黑" w:cs="宋体" w:hint="eastAsia"/>
          <w:bCs/>
          <w:color w:val="008080"/>
          <w:kern w:val="0"/>
          <w:szCs w:val="18"/>
        </w:rPr>
        <w:t>'男'</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bCs/>
          <w:color w:val="00808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8080"/>
          <w:kern w:val="0"/>
          <w:szCs w:val="18"/>
        </w:rPr>
        <w:t>'major'</w:t>
      </w:r>
      <w:r w:rsidRPr="00DF2B49">
        <w:rPr>
          <w:rFonts w:hAnsi="微软雅黑" w:cs="宋体" w:hint="eastAsia"/>
          <w:color w:val="000000"/>
          <w:kern w:val="0"/>
          <w:szCs w:val="18"/>
        </w:rPr>
        <w:t>:</w:t>
      </w:r>
      <w:r w:rsidRPr="00DF2B49">
        <w:rPr>
          <w:rFonts w:hAnsi="微软雅黑" w:cs="宋体" w:hint="eastAsia"/>
          <w:bCs/>
          <w:color w:val="008080"/>
          <w:kern w:val="0"/>
          <w:szCs w:val="18"/>
        </w:rPr>
        <w:t>'Python'</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8080"/>
          <w:kern w:val="0"/>
          <w:szCs w:val="18"/>
        </w:rPr>
        <w:t xml:space="preserve">    </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reg = Registration()</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reg.register(student.get(</w:t>
      </w:r>
      <w:r w:rsidRPr="00DF2B49">
        <w:rPr>
          <w:rFonts w:hAnsi="微软雅黑" w:cs="宋体" w:hint="eastAsia"/>
          <w:bCs/>
          <w:color w:val="008080"/>
          <w:kern w:val="0"/>
          <w:szCs w:val="18"/>
        </w:rPr>
        <w:t>'major'</w:t>
      </w:r>
      <w:r w:rsidRPr="00DF2B49">
        <w:rPr>
          <w:rFonts w:hAnsi="微软雅黑" w:cs="宋体" w:hint="eastAsia"/>
          <w:color w:val="000000"/>
          <w:kern w:val="0"/>
          <w:szCs w:val="18"/>
        </w:rPr>
        <w:t>),student)</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(reg.school)</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运行结果如下</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ab/>
        <w:t>报名成功</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{'Linux': [], 'Python': [{'age': 18, 'name': for, 'major': 'Python', 'gender': '男'}]}</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两种方法得到的结果都是一样的，但是，考虑现实生活中，报到是到一个叫做报到处的地方办理报到，而不是调用报到的功能。</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就好比解决吃啤酒鸭的问题</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第一种方式（面向过程）:</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1)养鸭子</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2)鸭子长成</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3)杀</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4)作料</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5)烹饪</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6)吃</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第二种方式（面向对象）:</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1)找个卖啤酒鸭的人</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2)给钱 交易</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3)吃</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4)胖2斤</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所以，面向对象更加贴近我们的思维惯性，毕竟在生活当中我们周围是一个一个的事物对象。</w:t>
      </w:r>
    </w:p>
    <w:p w:rsidR="00DF2B49" w:rsidRPr="00DF2B49" w:rsidRDefault="00DF2B49" w:rsidP="00DF2B49">
      <w:pPr>
        <w:ind w:firstLine="360"/>
        <w:jc w:val="both"/>
        <w:rPr>
          <w:rFonts w:hAnsi="微软雅黑" w:cs="宋体"/>
          <w:b w:val="0"/>
          <w:szCs w:val="18"/>
        </w:rPr>
      </w:pPr>
      <w:r w:rsidRPr="00DF2B49">
        <w:rPr>
          <w:rFonts w:hAnsi="微软雅黑"/>
          <w:b w:val="0"/>
          <w:noProof/>
          <w:szCs w:val="18"/>
        </w:rPr>
        <w:drawing>
          <wp:inline distT="0" distB="0" distL="0" distR="0" wp14:anchorId="3C7563AF" wp14:editId="7E7E0BAF">
            <wp:extent cx="2486660" cy="1261745"/>
            <wp:effectExtent l="0" t="0" r="8890" b="0"/>
            <wp:docPr id="15" name="图片 15"/>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stretch>
                      <a:fillRect/>
                    </a:stretch>
                  </pic:blipFill>
                  <pic:spPr>
                    <a:xfrm>
                      <a:off x="0" y="0"/>
                      <a:ext cx="2486660" cy="1261745"/>
                    </a:xfrm>
                    <a:prstGeom prst="rect">
                      <a:avLst/>
                    </a:prstGeom>
                  </pic:spPr>
                </pic:pic>
              </a:graphicData>
            </a:graphic>
          </wp:inline>
        </w:drawing>
      </w:r>
      <w:r w:rsidRPr="00DF2B49">
        <w:rPr>
          <w:rFonts w:hAnsi="微软雅黑"/>
          <w:b w:val="0"/>
          <w:noProof/>
          <w:szCs w:val="18"/>
        </w:rPr>
        <w:drawing>
          <wp:inline distT="0" distB="0" distL="0" distR="0" wp14:anchorId="449333FB" wp14:editId="5E3E0451">
            <wp:extent cx="1242174" cy="1243584"/>
            <wp:effectExtent l="0" t="0" r="0" b="0"/>
            <wp:docPr id="16" name="图片 16" descr="C:\Users\Administrator\Desktop\图片\for.png"/>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图片\for.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3719" cy="1245131"/>
                    </a:xfrm>
                    <a:prstGeom prst="rect">
                      <a:avLst/>
                    </a:prstGeom>
                    <a:noFill/>
                    <a:ln>
                      <a:noFill/>
                    </a:ln>
                  </pic:spPr>
                </pic:pic>
              </a:graphicData>
            </a:graphic>
          </wp:inline>
        </w:drawing>
      </w:r>
    </w:p>
    <w:p w:rsidR="00DF2B49" w:rsidRPr="00DF2B49" w:rsidRDefault="00DF2B49" w:rsidP="00DF2B49">
      <w:pPr>
        <w:pStyle w:val="2"/>
      </w:pPr>
      <w:r w:rsidRPr="00DF2B49">
        <w:rPr>
          <w:rFonts w:hint="eastAsia"/>
        </w:rPr>
        <w:t>9.2  类的编写</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Python编程中类的概念可以比作是某种类型集合的描述，如“人类”可以被看作一个类，然后用人类这个类定义出每个具体的人——你、我、他等作为其对象。</w:t>
      </w:r>
    </w:p>
    <w:p w:rsidR="00DF2B49" w:rsidRPr="00DF2B49" w:rsidRDefault="00DF2B49" w:rsidP="00DF2B49">
      <w:pPr>
        <w:ind w:firstLine="360"/>
        <w:jc w:val="both"/>
        <w:rPr>
          <w:rFonts w:hAnsi="微软雅黑" w:cs="宋体"/>
          <w:b w:val="0"/>
          <w:szCs w:val="18"/>
        </w:rPr>
      </w:pPr>
      <w:r w:rsidRPr="00DF2B49">
        <w:rPr>
          <w:rFonts w:hAnsi="微软雅黑" w:cs="微软雅黑" w:hint="eastAsia"/>
          <w:kern w:val="0"/>
          <w:szCs w:val="18"/>
        </w:rPr>
        <w:t>类还拥有属性和功能，属性即类本身的一些特性，如人类有名字、身高和体重等属性，而具体值则会根据每个人的不同而不同；功能则是类所能实现的行为，如人类拥有吃饭、走路和睡觉等功能。</w:t>
      </w:r>
    </w:p>
    <w:p w:rsidR="00DF2B49" w:rsidRPr="00DF2B49" w:rsidRDefault="00DF2B49" w:rsidP="00DF2B49">
      <w:pPr>
        <w:pStyle w:val="3"/>
      </w:pPr>
      <w:r w:rsidRPr="00DF2B49">
        <w:rPr>
          <w:rFonts w:hint="eastAsia"/>
        </w:rPr>
        <w:t xml:space="preserve">9.2.1  类的定义  </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定义一个类，格式如下：</w:t>
      </w:r>
    </w:p>
    <w:p w:rsidR="00DF2B49" w:rsidRPr="00DF2B49" w:rsidRDefault="00DF2B49" w:rsidP="00DF2B49">
      <w:pPr>
        <w:ind w:firstLine="360"/>
        <w:jc w:val="both"/>
        <w:rPr>
          <w:rFonts w:hAnsi="微软雅黑" w:cs="微软雅黑"/>
          <w:szCs w:val="18"/>
        </w:rPr>
      </w:pPr>
      <w:r w:rsidRPr="00DF2B49">
        <w:rPr>
          <w:rFonts w:hAnsi="微软雅黑" w:cs="微软雅黑" w:hint="eastAsia"/>
          <w:szCs w:val="18"/>
        </w:rPr>
        <w:tab/>
        <w:t>class 类名（继承列表）:</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 xml:space="preserve">    </w:t>
      </w:r>
      <w:r w:rsidRPr="00DF2B49">
        <w:rPr>
          <w:rFonts w:hAnsi="微软雅黑" w:cs="微软雅黑" w:hint="eastAsia"/>
          <w:szCs w:val="18"/>
        </w:rPr>
        <w:tab/>
        <w:t xml:space="preserve">'类的文档字符串' </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ab/>
      </w:r>
      <w:r w:rsidRPr="00DF2B49">
        <w:rPr>
          <w:rFonts w:hAnsi="微软雅黑" w:cs="微软雅黑" w:hint="eastAsia"/>
          <w:szCs w:val="18"/>
        </w:rPr>
        <w:tab/>
        <w:t xml:space="preserve"> 实例属性</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 xml:space="preserve">      实例方法的定义</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lastRenderedPageBreak/>
        <w:t xml:space="preserve">      类变量的定义</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 xml:space="preserve">      类方法的定义(@classmethod)</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 xml:space="preserve">      静态方法的定义(@staticmethod)</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类(class) 由以下几个部分构成</w:t>
      </w:r>
    </w:p>
    <w:p w:rsidR="00DF2B49" w:rsidRPr="00DF2B49" w:rsidRDefault="00DF2B49" w:rsidP="00DF2B49">
      <w:pPr>
        <w:ind w:firstLine="360"/>
        <w:jc w:val="both"/>
        <w:rPr>
          <w:rFonts w:hAnsi="微软雅黑" w:cs="微软雅黑"/>
          <w:b w:val="0"/>
          <w:color w:val="FF0000"/>
          <w:szCs w:val="18"/>
        </w:rPr>
      </w:pPr>
      <w:r w:rsidRPr="00DF2B49">
        <w:rPr>
          <w:rFonts w:hAnsi="微软雅黑" w:cs="微软雅黑" w:hint="eastAsia"/>
          <w:color w:val="FF0000"/>
          <w:szCs w:val="18"/>
        </w:rPr>
        <w:t>关键字 :class</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类的名称: 类名</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类的属性: 一组数据</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类的方法: 允许对进行操作的方法 (行为)</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实例方法：允许</w:t>
      </w:r>
      <w:r w:rsidRPr="00DF2B49">
        <w:rPr>
          <w:rFonts w:hAnsi="微软雅黑" w:cs="微软雅黑" w:hint="eastAsia"/>
          <w:color w:val="FF0000"/>
          <w:szCs w:val="18"/>
        </w:rPr>
        <w:t>对象</w:t>
      </w:r>
      <w:r w:rsidRPr="00DF2B49">
        <w:rPr>
          <w:rFonts w:hAnsi="微软雅黑" w:cs="微软雅黑" w:hint="eastAsia"/>
          <w:szCs w:val="18"/>
        </w:rPr>
        <w:t>操作的方法（行为）</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作用：</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类是为了描述对象的行为和属性</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类也可以用于创建一个或者多个对象</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案例：</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定义一个Cat类</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#coding = utf-8</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 xml:space="preserve">class Cat: </w:t>
      </w:r>
    </w:p>
    <w:p w:rsidR="00DF2B49" w:rsidRPr="00DF2B49" w:rsidRDefault="00DF2B49" w:rsidP="00DF2B49">
      <w:pPr>
        <w:ind w:firstLineChars="461" w:firstLine="830"/>
        <w:jc w:val="both"/>
        <w:rPr>
          <w:rFonts w:hAnsi="微软雅黑" w:cs="微软雅黑"/>
          <w:b w:val="0"/>
          <w:szCs w:val="18"/>
        </w:rPr>
      </w:pPr>
      <w:r w:rsidRPr="00DF2B49">
        <w:rPr>
          <w:rFonts w:hAnsi="微软雅黑" w:cs="微软雅黑" w:hint="eastAsia"/>
          <w:szCs w:val="18"/>
        </w:rPr>
        <w:t xml:space="preserve">print（'我是猫咪'） </w:t>
      </w:r>
    </w:p>
    <w:p w:rsidR="00DF2B49" w:rsidRPr="00DF2B49" w:rsidRDefault="00DF2B49" w:rsidP="00DF2B49">
      <w:pPr>
        <w:ind w:firstLine="360"/>
        <w:jc w:val="both"/>
        <w:rPr>
          <w:rFonts w:hAnsi="微软雅黑" w:cs="微软雅黑"/>
          <w:color w:val="FF0000"/>
          <w:szCs w:val="18"/>
        </w:rPr>
      </w:pPr>
      <w:r w:rsidRPr="00DF2B49">
        <w:rPr>
          <w:rFonts w:hAnsi="微软雅黑" w:cs="微软雅黑" w:hint="eastAsia"/>
          <w:color w:val="FF0000"/>
          <w:szCs w:val="18"/>
        </w:rPr>
        <w:t>强调：</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类名的命名规范要符合“大驼峰”规则。</w:t>
      </w:r>
    </w:p>
    <w:p w:rsidR="00DF2B49" w:rsidRPr="00DF2B49" w:rsidRDefault="00DF2B49" w:rsidP="00DF2B49">
      <w:pPr>
        <w:pStyle w:val="3"/>
      </w:pPr>
      <w:r w:rsidRPr="00DF2B49">
        <w:rPr>
          <w:rFonts w:hint="eastAsia"/>
        </w:rPr>
        <w:t>9.2.2  构造对象</w:t>
      </w:r>
    </w:p>
    <w:p w:rsidR="00DF2B49" w:rsidRPr="00DF2B49" w:rsidRDefault="00DF2B49" w:rsidP="00DF2B49">
      <w:pPr>
        <w:ind w:firstLine="360"/>
        <w:jc w:val="both"/>
        <w:rPr>
          <w:rFonts w:hAnsi="微软雅黑" w:cs="微软雅黑"/>
          <w:b w:val="0"/>
          <w:kern w:val="0"/>
          <w:szCs w:val="18"/>
        </w:rPr>
      </w:pPr>
      <w:r w:rsidRPr="00DF2B49">
        <w:rPr>
          <w:rFonts w:hAnsi="微软雅黑" w:cs="微软雅黑" w:hint="eastAsia"/>
          <w:kern w:val="0"/>
          <w:szCs w:val="18"/>
        </w:rPr>
        <w:t>通过上面的操作我们创建了一个Cat类，然后我们就好比有了一张猫类的图纸，我们可以通过图纸创建多个对象</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1、创建对象的格式：</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ab/>
        <w:t>对象名 = 类名（[传参列表]）</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print(</w:t>
      </w:r>
      <w:r w:rsidRPr="00DF2B49">
        <w:rPr>
          <w:rFonts w:hAnsi="微软雅黑" w:cs="宋体" w:hint="eastAsia"/>
          <w:bCs/>
          <w:color w:val="008080"/>
          <w:kern w:val="0"/>
          <w:szCs w:val="18"/>
        </w:rPr>
        <w:t>'我是喵咪'</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#实例化一个tom对象</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tom = Cat()</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运行结果如下：</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我是喵咪</w:t>
      </w:r>
    </w:p>
    <w:p w:rsidR="00DF2B49" w:rsidRPr="00DF2B49" w:rsidRDefault="00DF2B49" w:rsidP="00DF2B49">
      <w:pPr>
        <w:ind w:firstLine="360"/>
        <w:jc w:val="both"/>
        <w:rPr>
          <w:rFonts w:hAnsi="微软雅黑" w:cs="微软雅黑"/>
          <w:b w:val="0"/>
          <w:color w:val="FF0000"/>
          <w:szCs w:val="18"/>
        </w:rPr>
      </w:pPr>
      <w:r w:rsidRPr="00DF2B49">
        <w:rPr>
          <w:rFonts w:hAnsi="微软雅黑" w:cs="微软雅黑" w:hint="eastAsia"/>
          <w:color w:val="FF0000"/>
          <w:szCs w:val="18"/>
        </w:rPr>
        <w:t>实例对象预先说明:</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 xml:space="preserve">1. </w:t>
      </w:r>
      <w:r>
        <w:rPr>
          <w:rFonts w:hAnsi="微软雅黑" w:cs="微软雅黑" w:hint="eastAsia"/>
          <w:szCs w:val="18"/>
        </w:rPr>
        <w:t xml:space="preserve"> </w:t>
      </w:r>
      <w:r w:rsidRPr="00DF2B49">
        <w:rPr>
          <w:rFonts w:hAnsi="微软雅黑" w:cs="微软雅黑" w:hint="eastAsia"/>
          <w:szCs w:val="18"/>
        </w:rPr>
        <w:t>实例有自己的作用域和名字空间,可以为该类的对象添加实例变量(也叫属性)</w:t>
      </w:r>
    </w:p>
    <w:p w:rsidR="00DF2B49" w:rsidRPr="00DF2B49" w:rsidRDefault="00DF2B49" w:rsidP="00DF2B49">
      <w:pPr>
        <w:ind w:firstLine="360"/>
      </w:pPr>
      <w:r w:rsidRPr="00DF2B49">
        <w:rPr>
          <w:rFonts w:hint="eastAsia"/>
        </w:rPr>
        <w:t xml:space="preserve">2. </w:t>
      </w:r>
      <w:r>
        <w:rPr>
          <w:rFonts w:hint="eastAsia"/>
        </w:rPr>
        <w:t xml:space="preserve"> </w:t>
      </w:r>
      <w:r w:rsidRPr="00DF2B49">
        <w:rPr>
          <w:rFonts w:hint="eastAsia"/>
        </w:rPr>
        <w:t>实例可以调用类方法和实例方法</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 xml:space="preserve">3. </w:t>
      </w:r>
      <w:r>
        <w:rPr>
          <w:rFonts w:hAnsi="微软雅黑" w:cs="微软雅黑" w:hint="eastAsia"/>
          <w:szCs w:val="18"/>
        </w:rPr>
        <w:t xml:space="preserve"> </w:t>
      </w:r>
      <w:r w:rsidRPr="00DF2B49">
        <w:rPr>
          <w:rFonts w:hAnsi="微软雅黑" w:cs="微软雅黑" w:hint="eastAsia"/>
          <w:szCs w:val="18"/>
        </w:rPr>
        <w:t>实例可以访问类变量和实例变量</w:t>
      </w:r>
    </w:p>
    <w:p w:rsidR="00DF2B49" w:rsidRPr="00DF2B49" w:rsidRDefault="00DF2B49" w:rsidP="00DF2B49">
      <w:pPr>
        <w:ind w:firstLineChars="0" w:firstLine="0"/>
        <w:jc w:val="both"/>
        <w:rPr>
          <w:rFonts w:hAnsi="Calibri"/>
          <w:color w:val="FF0000"/>
          <w:sz w:val="28"/>
          <w:szCs w:val="24"/>
        </w:rPr>
      </w:pPr>
      <w:r w:rsidRPr="00DF2B49">
        <w:rPr>
          <w:rFonts w:hAnsi="Calibri" w:hint="eastAsia"/>
          <w:sz w:val="28"/>
          <w:szCs w:val="24"/>
        </w:rPr>
        <w:t>9.3  实例方法和self</w:t>
      </w:r>
    </w:p>
    <w:p w:rsidR="00DF2B49" w:rsidRPr="00DF2B49" w:rsidRDefault="00DF2B49" w:rsidP="00DF2B49">
      <w:pPr>
        <w:pStyle w:val="3"/>
      </w:pPr>
      <w:r w:rsidRPr="00DF2B49">
        <w:rPr>
          <w:rFonts w:hint="eastAsia"/>
        </w:rPr>
        <w:t xml:space="preserve">9.3.1 </w:t>
      </w:r>
      <w:r>
        <w:rPr>
          <w:rFonts w:hint="eastAsia"/>
        </w:rPr>
        <w:t xml:space="preserve"> </w:t>
      </w:r>
      <w:r w:rsidRPr="00DF2B49">
        <w:rPr>
          <w:rFonts w:hint="eastAsia"/>
        </w:rPr>
        <w:t>实例方法</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语法:</w:t>
      </w:r>
    </w:p>
    <w:p w:rsidR="00DF2B49" w:rsidRPr="00DF2B49" w:rsidRDefault="00DF2B49" w:rsidP="00DF2B49">
      <w:pPr>
        <w:ind w:firstLine="360"/>
      </w:pPr>
      <w:r w:rsidRPr="00DF2B49">
        <w:rPr>
          <w:rFonts w:hint="eastAsia"/>
        </w:rPr>
        <w:t>class 类名(继承列表):</w:t>
      </w:r>
    </w:p>
    <w:p w:rsidR="00DF2B49" w:rsidRPr="00DF2B49" w:rsidRDefault="00DF2B49" w:rsidP="00DF2B49">
      <w:pPr>
        <w:ind w:firstLine="360"/>
        <w:jc w:val="both"/>
        <w:rPr>
          <w:rFonts w:hAnsi="微软雅黑" w:cs="微软雅黑"/>
          <w:b w:val="0"/>
          <w:szCs w:val="18"/>
        </w:rPr>
      </w:pPr>
      <w:r>
        <w:rPr>
          <w:rFonts w:hAnsi="微软雅黑" w:cs="微软雅黑" w:hint="eastAsia"/>
          <w:szCs w:val="18"/>
        </w:rPr>
        <w:t xml:space="preserve">    </w:t>
      </w:r>
      <w:r w:rsidRPr="00DF2B49">
        <w:rPr>
          <w:rFonts w:hAnsi="微软雅黑" w:cs="微软雅黑" w:hint="eastAsia"/>
          <w:szCs w:val="18"/>
        </w:rPr>
        <w:t>def 实例方法名(self, 参数1, 参数2, ...):</w:t>
      </w:r>
    </w:p>
    <w:p w:rsidR="00DF2B49" w:rsidRPr="00DF2B49" w:rsidRDefault="00DF2B49" w:rsidP="00DF2B49">
      <w:pPr>
        <w:ind w:firstLine="360"/>
        <w:jc w:val="both"/>
        <w:rPr>
          <w:rFonts w:hAnsi="微软雅黑" w:cs="微软雅黑"/>
          <w:b w:val="0"/>
          <w:szCs w:val="18"/>
        </w:rPr>
      </w:pPr>
      <w:r>
        <w:rPr>
          <w:rFonts w:hAnsi="微软雅黑" w:cs="微软雅黑" w:hint="eastAsia"/>
          <w:szCs w:val="18"/>
        </w:rPr>
        <w:t xml:space="preserve">        </w:t>
      </w:r>
      <w:r w:rsidRPr="00DF2B49">
        <w:rPr>
          <w:rFonts w:hAnsi="微软雅黑" w:cs="微软雅黑" w:hint="eastAsia"/>
          <w:szCs w:val="18"/>
        </w:rPr>
        <w:t>'文档字符串'</w:t>
      </w:r>
    </w:p>
    <w:p w:rsidR="00DF2B49" w:rsidRPr="00DF2B49" w:rsidRDefault="00DF2B49" w:rsidP="00DF2B49">
      <w:pPr>
        <w:ind w:firstLine="360"/>
        <w:jc w:val="both"/>
        <w:rPr>
          <w:rFonts w:hAnsi="微软雅黑" w:cs="宋体"/>
          <w:b w:val="0"/>
          <w:szCs w:val="18"/>
        </w:rPr>
      </w:pPr>
      <w:r>
        <w:rPr>
          <w:rFonts w:hAnsi="微软雅黑" w:cs="宋体" w:hint="eastAsia"/>
          <w:szCs w:val="18"/>
        </w:rPr>
        <w:t xml:space="preserve">        </w:t>
      </w:r>
      <w:r w:rsidRPr="00DF2B49">
        <w:rPr>
          <w:rFonts w:hAnsi="微软雅黑" w:cs="微软雅黑" w:hint="eastAsia"/>
          <w:szCs w:val="18"/>
        </w:rPr>
        <w:t>语句</w:t>
      </w:r>
    </w:p>
    <w:p w:rsidR="00DF2B49" w:rsidRPr="00DF2B49" w:rsidRDefault="00DF2B49" w:rsidP="00DF2B49">
      <w:pPr>
        <w:ind w:firstLine="360"/>
        <w:jc w:val="both"/>
        <w:rPr>
          <w:rFonts w:hAnsi="微软雅黑" w:cs="微软雅黑"/>
          <w:b w:val="0"/>
          <w:color w:val="FF0000"/>
          <w:szCs w:val="18"/>
        </w:rPr>
      </w:pPr>
      <w:r w:rsidRPr="00DF2B49">
        <w:rPr>
          <w:rFonts w:hAnsi="微软雅黑" w:cs="微软雅黑" w:hint="eastAsia"/>
          <w:color w:val="FF0000"/>
          <w:szCs w:val="18"/>
        </w:rPr>
        <w:t>作用:</w:t>
      </w:r>
      <w:r w:rsidRPr="00DF2B49">
        <w:rPr>
          <w:rFonts w:hAnsi="微软雅黑" w:cs="微软雅黑" w:hint="eastAsia"/>
          <w:szCs w:val="18"/>
        </w:rPr>
        <w:t>用于描述一个对象的行为,让此类型的全部对象都拥有相同的行为。</w:t>
      </w:r>
    </w:p>
    <w:p w:rsidR="00DF2B49" w:rsidRPr="00DF2B49" w:rsidRDefault="00DF2B49" w:rsidP="00DF2B49">
      <w:pPr>
        <w:ind w:firstLine="360"/>
        <w:jc w:val="both"/>
        <w:rPr>
          <w:rFonts w:hAnsi="微软雅黑" w:cs="微软雅黑"/>
          <w:b w:val="0"/>
          <w:color w:val="FF0000"/>
          <w:szCs w:val="18"/>
        </w:rPr>
      </w:pPr>
      <w:r w:rsidRPr="00DF2B49">
        <w:rPr>
          <w:rFonts w:hAnsi="微软雅黑" w:cs="微软雅黑" w:hint="eastAsia"/>
          <w:color w:val="FF0000"/>
          <w:szCs w:val="18"/>
        </w:rPr>
        <w:t>说明:</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lastRenderedPageBreak/>
        <w:t xml:space="preserve">    </w:t>
      </w:r>
      <w:r w:rsidRPr="00DF2B49">
        <w:rPr>
          <w:rFonts w:hAnsi="微软雅黑" w:cs="微软雅黑" w:hint="eastAsia"/>
          <w:szCs w:val="18"/>
        </w:rPr>
        <w:tab/>
        <w:t xml:space="preserve">1. </w:t>
      </w:r>
      <w:r>
        <w:rPr>
          <w:rFonts w:hAnsi="微软雅黑" w:cs="微软雅黑" w:hint="eastAsia"/>
          <w:szCs w:val="18"/>
        </w:rPr>
        <w:t xml:space="preserve"> </w:t>
      </w:r>
      <w:r w:rsidRPr="00DF2B49">
        <w:rPr>
          <w:rFonts w:hAnsi="微软雅黑" w:cs="微软雅黑" w:hint="eastAsia"/>
          <w:szCs w:val="18"/>
        </w:rPr>
        <w:t>实例方法</w:t>
      </w:r>
      <w:r w:rsidRPr="00DF2B49">
        <w:rPr>
          <w:rFonts w:hAnsi="微软雅黑" w:cs="微软雅黑" w:hint="eastAsia"/>
          <w:color w:val="FF0000"/>
          <w:szCs w:val="18"/>
        </w:rPr>
        <w:t>实质是函数</w:t>
      </w:r>
      <w:r w:rsidRPr="00DF2B49">
        <w:rPr>
          <w:rFonts w:hAnsi="微软雅黑" w:cs="微软雅黑" w:hint="eastAsia"/>
          <w:szCs w:val="18"/>
        </w:rPr>
        <w:t>,是定义在类内的函数</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 xml:space="preserve">    </w:t>
      </w:r>
      <w:r w:rsidRPr="00DF2B49">
        <w:rPr>
          <w:rFonts w:hAnsi="微软雅黑" w:cs="微软雅黑" w:hint="eastAsia"/>
          <w:szCs w:val="18"/>
        </w:rPr>
        <w:tab/>
        <w:t xml:space="preserve">2. </w:t>
      </w:r>
      <w:r>
        <w:rPr>
          <w:rFonts w:hAnsi="微软雅黑" w:cs="微软雅黑" w:hint="eastAsia"/>
          <w:szCs w:val="18"/>
        </w:rPr>
        <w:t xml:space="preserve"> </w:t>
      </w:r>
      <w:r w:rsidRPr="00DF2B49">
        <w:rPr>
          <w:rFonts w:hAnsi="微软雅黑" w:cs="微软雅黑" w:hint="eastAsia"/>
          <w:szCs w:val="18"/>
        </w:rPr>
        <w:t>实例方法至少有一个形参,第一个形参代表调用这个方法的实例,一般命名为 'self'</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实例方法</w:t>
      </w:r>
      <w:r w:rsidRPr="00DF2B49">
        <w:rPr>
          <w:rFonts w:hAnsi="微软雅黑" w:cs="微软雅黑" w:hint="eastAsia"/>
          <w:color w:val="FF0000"/>
          <w:szCs w:val="18"/>
        </w:rPr>
        <w:t>的调用语法:</w:t>
      </w:r>
    </w:p>
    <w:p w:rsidR="00DF2B49" w:rsidRPr="00DF2B49" w:rsidRDefault="00DF2B49" w:rsidP="00DF2B49">
      <w:pPr>
        <w:ind w:firstLine="360"/>
      </w:pPr>
      <w:r w:rsidRPr="00DF2B49">
        <w:rPr>
          <w:rFonts w:hint="eastAsia"/>
        </w:rPr>
        <w:t>实例.实例方法名(调用传参)</w:t>
      </w:r>
      <w:r w:rsidRPr="00DF2B49">
        <w:rPr>
          <w:rFonts w:hAnsi="微软雅黑" w:cs="微软雅黑" w:hint="eastAsia"/>
          <w:szCs w:val="18"/>
        </w:rPr>
        <w:t>或类名.实例方法名(实例,调用传参)</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color w:val="000000"/>
          <w:kern w:val="0"/>
          <w:szCs w:val="18"/>
        </w:rPr>
        <w:t xml:space="preserve">    </w:t>
      </w:r>
      <w:r w:rsidRPr="00DF2B49">
        <w:rPr>
          <w:rFonts w:hAnsi="微软雅黑" w:cs="宋体" w:hint="eastAsia"/>
          <w:i/>
          <w:iCs/>
          <w:color w:val="808080"/>
          <w:kern w:val="0"/>
          <w:szCs w:val="18"/>
        </w:rPr>
        <w:t>'我是喵咪'</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i/>
          <w:iCs/>
          <w:color w:val="80808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eat(</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color w:val="000000"/>
          <w:kern w:val="0"/>
          <w:szCs w:val="18"/>
        </w:rPr>
        <w:t xml:space="preserve">        </w:t>
      </w:r>
      <w:r w:rsidRPr="00DF2B49">
        <w:rPr>
          <w:rFonts w:hAnsi="微软雅黑" w:cs="宋体" w:hint="eastAsia"/>
          <w:i/>
          <w:iCs/>
          <w:color w:val="808080"/>
          <w:kern w:val="0"/>
          <w:szCs w:val="18"/>
        </w:rPr>
        <w:t>'猫'</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i/>
          <w:iCs/>
          <w:color w:val="80808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'猫在吃……'</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drink(</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'猫在喝水……'</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#创建一个tom实例化对象</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 = Cat()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#调用实例方法</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tom.eat()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tom.drink()</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#通过类名调用实例方法</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Cat.eat(tom)</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运行结果如下：</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猫在吃……</w:t>
      </w:r>
    </w:p>
    <w:p w:rsidR="00DF2B49" w:rsidRPr="00DF2B49" w:rsidRDefault="00DF2B49" w:rsidP="00DF2B49">
      <w:pPr>
        <w:ind w:firstLine="360"/>
        <w:jc w:val="both"/>
        <w:rPr>
          <w:rFonts w:hAnsi="微软雅黑" w:cs="宋体"/>
          <w:b w:val="0"/>
          <w:bCs/>
          <w:color w:val="008080"/>
          <w:kern w:val="0"/>
          <w:szCs w:val="18"/>
        </w:rPr>
      </w:pPr>
      <w:r w:rsidRPr="00DF2B49">
        <w:rPr>
          <w:rFonts w:hAnsi="微软雅黑" w:cs="宋体" w:hint="eastAsia"/>
          <w:bCs/>
          <w:color w:val="008080"/>
          <w:kern w:val="0"/>
          <w:szCs w:val="18"/>
        </w:rPr>
        <w:t>猫在喝水……</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猫在吃……</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为什么</w:t>
      </w:r>
      <w:r w:rsidRPr="00DF2B49">
        <w:rPr>
          <w:rFonts w:hAnsi="微软雅黑" w:cs="微软雅黑" w:hint="eastAsia"/>
          <w:color w:val="FF0000"/>
          <w:szCs w:val="18"/>
        </w:rPr>
        <w:t>Cat.eat(tom)</w:t>
      </w:r>
      <w:r w:rsidRPr="00DF2B49">
        <w:rPr>
          <w:rFonts w:hAnsi="微软雅黑" w:cs="微软雅黑" w:hint="eastAsia"/>
          <w:szCs w:val="18"/>
        </w:rPr>
        <w:t>调用的时候把tom这个实例化对象作为一个参数传递进去？</w:t>
      </w:r>
    </w:p>
    <w:p w:rsidR="00DF2B49" w:rsidRPr="00DF2B49" w:rsidRDefault="00DF2B49" w:rsidP="00DF2B49">
      <w:pPr>
        <w:ind w:firstLine="360"/>
        <w:jc w:val="both"/>
        <w:rPr>
          <w:rFonts w:hAnsi="微软雅黑" w:cs="宋体"/>
          <w:b w:val="0"/>
          <w:szCs w:val="18"/>
        </w:rPr>
      </w:pPr>
      <w:r w:rsidRPr="00DF2B49">
        <w:rPr>
          <w:rFonts w:hAnsi="微软雅黑" w:cs="微软雅黑" w:hint="eastAsia"/>
          <w:kern w:val="0"/>
          <w:szCs w:val="18"/>
        </w:rPr>
        <w:t>为什么实例方法中也能够正常的打印？</w:t>
      </w:r>
    </w:p>
    <w:p w:rsidR="00DF2B49" w:rsidRPr="00DF2B49" w:rsidRDefault="00DF2B49" w:rsidP="00DF2B49">
      <w:pPr>
        <w:ind w:firstLine="360"/>
        <w:jc w:val="both"/>
        <w:rPr>
          <w:rFonts w:hAnsi="微软雅黑" w:cs="宋体"/>
          <w:b w:val="0"/>
          <w:szCs w:val="18"/>
        </w:rPr>
      </w:pPr>
      <w:r w:rsidRPr="00DF2B49">
        <w:rPr>
          <w:rFonts w:hAnsi="微软雅黑" w:cs="微软雅黑" w:hint="eastAsia"/>
          <w:kern w:val="0"/>
          <w:szCs w:val="18"/>
        </w:rPr>
        <w:t>让我们走进self的世界，探索下self的内心底层的秘密。</w:t>
      </w:r>
    </w:p>
    <w:p w:rsidR="00DF2B49" w:rsidRPr="00DF2B49" w:rsidRDefault="00DF2B49" w:rsidP="00DF2B49">
      <w:pPr>
        <w:pStyle w:val="3"/>
      </w:pPr>
      <w:r w:rsidRPr="00DF2B49">
        <w:rPr>
          <w:rFonts w:hint="eastAsia"/>
        </w:rPr>
        <w:t xml:space="preserve">9.3.2  self </w:t>
      </w:r>
    </w:p>
    <w:p w:rsidR="00DF2B49" w:rsidRPr="00DF2B49" w:rsidRDefault="00DF2B49" w:rsidP="00DF2B49">
      <w:pPr>
        <w:ind w:firstLine="360"/>
        <w:jc w:val="both"/>
        <w:rPr>
          <w:rFonts w:hAnsi="微软雅黑" w:cs="微软雅黑"/>
          <w:b w:val="0"/>
          <w:kern w:val="0"/>
          <w:szCs w:val="18"/>
        </w:rPr>
      </w:pPr>
      <w:r w:rsidRPr="00DF2B49">
        <w:rPr>
          <w:rFonts w:hAnsi="微软雅黑" w:cs="微软雅黑" w:hint="eastAsia"/>
          <w:kern w:val="0"/>
          <w:szCs w:val="18"/>
        </w:rPr>
        <w:t>我们在前面的讲解中知道的类的构成和创建对象，那么有些同学肯定对每个实例中的self很感兴趣，它的背后到底有什么前尘往事，就让我为大家一一道来，首先我们看下这则案例。</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案例：</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#定义一个cat类</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color w:val="000000"/>
          <w:kern w:val="0"/>
          <w:szCs w:val="18"/>
        </w:rPr>
        <w:t xml:space="preserve">    </w:t>
      </w:r>
      <w:r w:rsidRPr="00DF2B49">
        <w:rPr>
          <w:rFonts w:hAnsi="微软雅黑" w:cs="宋体" w:hint="eastAsia"/>
          <w:i/>
          <w:iCs/>
          <w:color w:val="808080"/>
          <w:kern w:val="0"/>
          <w:szCs w:val="18"/>
        </w:rPr>
        <w:t>'我是喵咪'</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i/>
          <w:iCs/>
          <w:color w:val="80808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eat(</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color w:val="000000"/>
          <w:kern w:val="0"/>
          <w:szCs w:val="18"/>
        </w:rPr>
        <w:t xml:space="preserve">        </w:t>
      </w:r>
      <w:r w:rsidRPr="00DF2B49">
        <w:rPr>
          <w:rFonts w:hAnsi="微软雅黑" w:cs="宋体" w:hint="eastAsia"/>
          <w:i/>
          <w:iCs/>
          <w:color w:val="808080"/>
          <w:kern w:val="0"/>
          <w:szCs w:val="18"/>
        </w:rPr>
        <w:t>'猫'</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i/>
          <w:iCs/>
          <w:color w:val="80808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'猫在吃……'</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drink(</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'猫仔喝水……'</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prinr_info(</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'%s 的年龄是%s'</w:t>
      </w:r>
      <w:r w:rsidRPr="00DF2B49">
        <w:rPr>
          <w:rFonts w:hAnsi="微软雅黑" w:cs="宋体" w:hint="eastAsia"/>
          <w:color w:val="000000"/>
          <w:kern w:val="0"/>
          <w:szCs w:val="18"/>
        </w:rPr>
        <w:t>%(tom.name,tom.age))</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#创建一个tom实例化对象</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 = Cat()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#调用实例方法</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tom.eat()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tom.drink()</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lastRenderedPageBreak/>
        <w:t>#通过类名调用实例方法</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Cat.eat(tom)</w:t>
      </w:r>
    </w:p>
    <w:p w:rsidR="00DF2B49" w:rsidRPr="00DF2B49" w:rsidRDefault="00DF2B49" w:rsidP="00DF2B49">
      <w:pPr>
        <w:ind w:firstLine="360"/>
        <w:jc w:val="both"/>
        <w:rPr>
          <w:rFonts w:hAnsi="微软雅黑" w:cs="宋体"/>
          <w:bCs/>
          <w:color w:val="008080"/>
          <w:kern w:val="0"/>
          <w:szCs w:val="18"/>
        </w:rPr>
      </w:pPr>
      <w:r w:rsidRPr="00DF2B49">
        <w:rPr>
          <w:rFonts w:hAnsi="微软雅黑" w:cs="宋体" w:hint="eastAsia"/>
          <w:color w:val="000000"/>
          <w:kern w:val="0"/>
          <w:szCs w:val="18"/>
        </w:rPr>
        <w:t xml:space="preserve">tom.name = </w:t>
      </w:r>
      <w:r w:rsidRPr="00DF2B49">
        <w:rPr>
          <w:rFonts w:hAnsi="微软雅黑" w:cs="宋体" w:hint="eastAsia"/>
          <w:bCs/>
          <w:color w:val="008080"/>
          <w:kern w:val="0"/>
          <w:szCs w:val="18"/>
        </w:rPr>
        <w:t>'汤姆'</w:t>
      </w:r>
    </w:p>
    <w:p w:rsidR="00DF2B49" w:rsidRPr="00DF2B49" w:rsidRDefault="00DF2B49" w:rsidP="00DF2B49">
      <w:pPr>
        <w:ind w:firstLine="360"/>
        <w:jc w:val="both"/>
        <w:rPr>
          <w:rFonts w:hAnsi="微软雅黑" w:cs="宋体"/>
          <w:color w:val="0000FF"/>
          <w:kern w:val="0"/>
          <w:szCs w:val="18"/>
        </w:rPr>
      </w:pPr>
      <w:r w:rsidRPr="00DF2B49">
        <w:rPr>
          <w:rFonts w:hAnsi="微软雅黑" w:cs="宋体" w:hint="eastAsia"/>
          <w:color w:val="000000"/>
          <w:kern w:val="0"/>
          <w:szCs w:val="18"/>
        </w:rPr>
        <w:t xml:space="preserve">tom.age = </w:t>
      </w:r>
      <w:r w:rsidRPr="00DF2B49">
        <w:rPr>
          <w:rFonts w:hAnsi="微软雅黑" w:cs="宋体" w:hint="eastAsia"/>
          <w:color w:val="0000FF"/>
          <w:kern w:val="0"/>
          <w:szCs w:val="18"/>
        </w:rPr>
        <w:t>18</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tom.print_info()</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color w:val="000080"/>
          <w:kern w:val="0"/>
          <w:szCs w:val="27"/>
        </w:rPr>
        <w:t>print</w:t>
      </w:r>
      <w:r w:rsidRPr="00DF2B49">
        <w:rPr>
          <w:rFonts w:hAnsi="微软雅黑" w:cs="宋体" w:hint="eastAsia"/>
          <w:color w:val="000000"/>
          <w:kern w:val="0"/>
          <w:szCs w:val="27"/>
        </w:rPr>
        <w:t>(</w:t>
      </w:r>
      <w:r w:rsidRPr="00DF2B49">
        <w:rPr>
          <w:rFonts w:hAnsi="微软雅黑" w:cs="宋体" w:hint="eastAsia"/>
          <w:bCs/>
          <w:color w:val="008080"/>
          <w:kern w:val="0"/>
          <w:szCs w:val="27"/>
        </w:rPr>
        <w:t>'^^^^^^^^^^^^^^^^^^^^^^^^^^^^^^^'</w:t>
      </w:r>
      <w:r w:rsidRPr="00DF2B49">
        <w:rPr>
          <w:rFonts w:hAnsi="微软雅黑" w:cs="宋体" w:hint="eastAsia"/>
          <w:color w:val="000000"/>
          <w:kern w:val="0"/>
          <w:szCs w:val="27"/>
        </w:rPr>
        <w:t>)</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color w:val="000000"/>
          <w:kern w:val="0"/>
          <w:szCs w:val="27"/>
        </w:rPr>
        <w:t>lucky = Cat()</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color w:val="000000"/>
          <w:kern w:val="0"/>
          <w:szCs w:val="27"/>
        </w:rPr>
        <w:t>lucky.eat()</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color w:val="000000"/>
          <w:kern w:val="0"/>
          <w:szCs w:val="27"/>
        </w:rPr>
        <w:t>lucky.drink()</w:t>
      </w:r>
    </w:p>
    <w:p w:rsidR="00DF2B49" w:rsidRPr="00DF2B49" w:rsidRDefault="00DF2B49" w:rsidP="00DF2B49">
      <w:pPr>
        <w:ind w:firstLine="360"/>
        <w:jc w:val="both"/>
        <w:rPr>
          <w:rFonts w:hAnsi="微软雅黑" w:cs="宋体"/>
          <w:bCs/>
          <w:color w:val="008080"/>
          <w:kern w:val="0"/>
          <w:szCs w:val="27"/>
        </w:rPr>
      </w:pPr>
      <w:r w:rsidRPr="00DF2B49">
        <w:rPr>
          <w:rFonts w:hAnsi="微软雅黑" w:cs="宋体" w:hint="eastAsia"/>
          <w:color w:val="000000"/>
          <w:kern w:val="0"/>
          <w:szCs w:val="27"/>
        </w:rPr>
        <w:t xml:space="preserve">lucky.name = </w:t>
      </w:r>
      <w:r w:rsidRPr="00DF2B49">
        <w:rPr>
          <w:rFonts w:hAnsi="微软雅黑" w:cs="宋体" w:hint="eastAsia"/>
          <w:bCs/>
          <w:color w:val="008080"/>
          <w:kern w:val="0"/>
          <w:szCs w:val="27"/>
        </w:rPr>
        <w:t>'幸运'</w:t>
      </w:r>
    </w:p>
    <w:p w:rsidR="00DF2B49" w:rsidRPr="00DF2B49" w:rsidRDefault="00DF2B49" w:rsidP="00DF2B49">
      <w:pPr>
        <w:ind w:firstLine="360"/>
        <w:jc w:val="both"/>
        <w:rPr>
          <w:rFonts w:hAnsi="微软雅黑" w:cs="宋体"/>
          <w:color w:val="0000FF"/>
          <w:kern w:val="0"/>
          <w:szCs w:val="27"/>
        </w:rPr>
      </w:pPr>
      <w:r w:rsidRPr="00DF2B49">
        <w:rPr>
          <w:rFonts w:hAnsi="微软雅黑" w:cs="宋体" w:hint="eastAsia"/>
          <w:color w:val="000000"/>
          <w:kern w:val="0"/>
          <w:szCs w:val="27"/>
        </w:rPr>
        <w:t xml:space="preserve">lucky.age = </w:t>
      </w:r>
      <w:r w:rsidRPr="00DF2B49">
        <w:rPr>
          <w:rFonts w:hAnsi="微软雅黑" w:cs="宋体" w:hint="eastAsia"/>
          <w:color w:val="0000FF"/>
          <w:kern w:val="0"/>
          <w:szCs w:val="27"/>
        </w:rPr>
        <w:t>18</w:t>
      </w:r>
    </w:p>
    <w:p w:rsidR="00DF2B49" w:rsidRPr="00DF2B49" w:rsidRDefault="00DF2B49" w:rsidP="00DF2B49">
      <w:pPr>
        <w:ind w:firstLine="360"/>
        <w:jc w:val="both"/>
        <w:rPr>
          <w:rFonts w:hAnsi="微软雅黑" w:cs="宋体"/>
          <w:b w:val="0"/>
          <w:color w:val="000000"/>
          <w:kern w:val="0"/>
          <w:szCs w:val="27"/>
        </w:rPr>
      </w:pPr>
      <w:r w:rsidRPr="00DF2B49">
        <w:rPr>
          <w:rFonts w:hAnsi="微软雅黑" w:cs="宋体" w:hint="eastAsia"/>
          <w:color w:val="000000"/>
          <w:kern w:val="0"/>
          <w:szCs w:val="27"/>
        </w:rPr>
        <w:t>lucky.print_info()</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运行结果如下：</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猫在吃……</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猫仔喝水……</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猫在吃……</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FF0000"/>
          <w:kern w:val="0"/>
          <w:szCs w:val="18"/>
        </w:rPr>
        <w:t>汤姆 的年龄是18</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color w:val="000000"/>
          <w:kern w:val="0"/>
          <w:szCs w:val="18"/>
        </w:rPr>
        <w:t>^^^^^^^^^^^^^^^^^^^^^^^^^^^^^^^</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猫在吃……</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猫仔喝水……</w:t>
      </w:r>
    </w:p>
    <w:p w:rsidR="00DF2B49" w:rsidRPr="00DF2B49" w:rsidRDefault="00DF2B49" w:rsidP="00DF2B49">
      <w:pPr>
        <w:ind w:firstLine="360"/>
        <w:jc w:val="both"/>
        <w:rPr>
          <w:rFonts w:hAnsi="微软雅黑" w:cs="宋体"/>
          <w:b w:val="0"/>
          <w:color w:val="FF0000"/>
          <w:kern w:val="0"/>
          <w:szCs w:val="18"/>
        </w:rPr>
      </w:pPr>
      <w:r w:rsidRPr="00DF2B49">
        <w:rPr>
          <w:rFonts w:hAnsi="微软雅黑" w:cs="宋体" w:hint="eastAsia"/>
          <w:color w:val="FF0000"/>
          <w:kern w:val="0"/>
          <w:szCs w:val="18"/>
        </w:rPr>
        <w:t>汤姆 的年龄是18</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发现两次print的执行结果是一样的？</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分析：</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首先定义了一个Cat类，然后我们实例化了tom这个对象，并设置tom.name = '汤姆', tom.age=40,而咱们在Cat类中的print_info的方法调用的是tom这个对象的name和age属性，所以打印name=汤姆，age=40</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接着实例化了lucky这个对象，虽然我们也是设置了name和age属性值，但是我们在print_info方法中调用的还是tom对象的属性，所以结果没有发生变化。</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这个问题很让我们头大，那我们可以想下深层次的知识，是不是利用一个中间变量过渡下呢？</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color w:val="000000"/>
          <w:kern w:val="0"/>
          <w:szCs w:val="18"/>
        </w:rPr>
        <w:t xml:space="preserve">    </w:t>
      </w:r>
      <w:r w:rsidRPr="00DF2B49">
        <w:rPr>
          <w:rFonts w:hAnsi="微软雅黑" w:cs="宋体" w:hint="eastAsia"/>
          <w:i/>
          <w:iCs/>
          <w:color w:val="808080"/>
          <w:kern w:val="0"/>
          <w:szCs w:val="18"/>
        </w:rPr>
        <w:t>'我是喵咪'</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i/>
          <w:iCs/>
          <w:color w:val="80808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eat(</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color w:val="000000"/>
          <w:kern w:val="0"/>
          <w:szCs w:val="18"/>
        </w:rPr>
        <w:t xml:space="preserve">        </w:t>
      </w:r>
      <w:r w:rsidRPr="00DF2B49">
        <w:rPr>
          <w:rFonts w:hAnsi="微软雅黑" w:cs="宋体" w:hint="eastAsia"/>
          <w:i/>
          <w:iCs/>
          <w:color w:val="808080"/>
          <w:kern w:val="0"/>
          <w:szCs w:val="18"/>
        </w:rPr>
        <w:t>'猫'</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i/>
          <w:iCs/>
          <w:color w:val="80808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'猫在吃……'</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drink(</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'猫仔喝水……'</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prinr_info(</w:t>
      </w:r>
      <w:r w:rsidRPr="00DF2B49">
        <w:rPr>
          <w:rFonts w:hAnsi="微软雅黑" w:cs="宋体" w:hint="eastAsia"/>
          <w:color w:val="FF0000"/>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'%s 的年龄是%s'</w:t>
      </w:r>
      <w:r w:rsidRPr="00DF2B49">
        <w:rPr>
          <w:rFonts w:hAnsi="微软雅黑" w:cs="宋体" w:hint="eastAsia"/>
          <w:color w:val="000000"/>
          <w:kern w:val="0"/>
          <w:szCs w:val="18"/>
        </w:rPr>
        <w:t>%(</w:t>
      </w:r>
      <w:r w:rsidRPr="00DF2B49">
        <w:rPr>
          <w:rFonts w:hAnsi="微软雅黑" w:cs="宋体" w:hint="eastAsia"/>
          <w:color w:val="94558D"/>
          <w:kern w:val="0"/>
          <w:szCs w:val="18"/>
        </w:rPr>
        <w:t xml:space="preserve"> </w:t>
      </w:r>
      <w:r w:rsidRPr="00DF2B49">
        <w:rPr>
          <w:rFonts w:hAnsi="微软雅黑" w:cs="宋体" w:hint="eastAsia"/>
          <w:color w:val="FF0000"/>
          <w:kern w:val="0"/>
          <w:szCs w:val="18"/>
        </w:rPr>
        <w:t>self</w:t>
      </w:r>
      <w:r w:rsidRPr="00DF2B49">
        <w:rPr>
          <w:rFonts w:hAnsi="微软雅黑" w:cs="宋体" w:hint="eastAsia"/>
          <w:color w:val="000000"/>
          <w:kern w:val="0"/>
          <w:szCs w:val="18"/>
        </w:rPr>
        <w:t>.name,</w:t>
      </w:r>
      <w:r w:rsidRPr="00DF2B49">
        <w:rPr>
          <w:rFonts w:hAnsi="微软雅黑" w:cs="宋体" w:hint="eastAsia"/>
          <w:color w:val="94558D"/>
          <w:kern w:val="0"/>
          <w:szCs w:val="18"/>
        </w:rPr>
        <w:t xml:space="preserve"> </w:t>
      </w:r>
      <w:r w:rsidRPr="00DF2B49">
        <w:rPr>
          <w:rFonts w:hAnsi="微软雅黑" w:cs="宋体" w:hint="eastAsia"/>
          <w:color w:val="FF0000"/>
          <w:kern w:val="0"/>
          <w:szCs w:val="18"/>
        </w:rPr>
        <w:t>self</w:t>
      </w:r>
      <w:r w:rsidRPr="00DF2B49">
        <w:rPr>
          <w:rFonts w:hAnsi="微软雅黑" w:cs="宋体" w:hint="eastAsia"/>
          <w:color w:val="000000"/>
          <w:kern w:val="0"/>
          <w:szCs w:val="18"/>
        </w:rPr>
        <w:t>.age))</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#创建一个tom实例化对象</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 = Cat()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#调用实例方法</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tom.eat()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tom.drink()</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#通过类名调用实例方法</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lastRenderedPageBreak/>
        <w:t>Cat.eat(tom)</w:t>
      </w:r>
    </w:p>
    <w:p w:rsidR="00DF2B49" w:rsidRPr="00DF2B49" w:rsidRDefault="00DF2B49" w:rsidP="00DF2B49">
      <w:pPr>
        <w:ind w:firstLine="360"/>
        <w:jc w:val="both"/>
        <w:rPr>
          <w:rFonts w:hAnsi="微软雅黑" w:cs="宋体"/>
          <w:bCs/>
          <w:color w:val="008080"/>
          <w:kern w:val="0"/>
          <w:szCs w:val="18"/>
        </w:rPr>
      </w:pPr>
      <w:r w:rsidRPr="00DF2B49">
        <w:rPr>
          <w:rFonts w:hAnsi="微软雅黑" w:cs="宋体" w:hint="eastAsia"/>
          <w:color w:val="000000"/>
          <w:kern w:val="0"/>
          <w:szCs w:val="18"/>
        </w:rPr>
        <w:t xml:space="preserve">tom.name = </w:t>
      </w:r>
      <w:r w:rsidRPr="00DF2B49">
        <w:rPr>
          <w:rFonts w:hAnsi="微软雅黑" w:cs="宋体" w:hint="eastAsia"/>
          <w:bCs/>
          <w:color w:val="008080"/>
          <w:kern w:val="0"/>
          <w:szCs w:val="18"/>
        </w:rPr>
        <w:t>'汤姆'</w:t>
      </w:r>
    </w:p>
    <w:p w:rsidR="00DF2B49" w:rsidRPr="00DF2B49" w:rsidRDefault="00DF2B49" w:rsidP="00DF2B49">
      <w:pPr>
        <w:ind w:firstLine="360"/>
        <w:jc w:val="both"/>
        <w:rPr>
          <w:rFonts w:hAnsi="微软雅黑" w:cs="宋体"/>
          <w:color w:val="0000FF"/>
          <w:kern w:val="0"/>
          <w:szCs w:val="18"/>
        </w:rPr>
      </w:pPr>
      <w:r w:rsidRPr="00DF2B49">
        <w:rPr>
          <w:rFonts w:hAnsi="微软雅黑" w:cs="宋体" w:hint="eastAsia"/>
          <w:color w:val="000000"/>
          <w:kern w:val="0"/>
          <w:szCs w:val="18"/>
        </w:rPr>
        <w:t xml:space="preserve">tom.age = </w:t>
      </w:r>
      <w:r w:rsidRPr="00DF2B49">
        <w:rPr>
          <w:rFonts w:hAnsi="微软雅黑" w:cs="宋体" w:hint="eastAsia"/>
          <w:color w:val="0000FF"/>
          <w:kern w:val="0"/>
          <w:szCs w:val="18"/>
        </w:rPr>
        <w:t>18</w:t>
      </w:r>
    </w:p>
    <w:p w:rsidR="00DF2B49" w:rsidRPr="00DF2B49" w:rsidRDefault="00DF2B49" w:rsidP="00DF2B49">
      <w:pPr>
        <w:ind w:firstLine="360"/>
        <w:jc w:val="both"/>
        <w:rPr>
          <w:rFonts w:hAnsi="微软雅黑" w:cs="微软雅黑"/>
          <w:b w:val="0"/>
          <w:szCs w:val="18"/>
        </w:rPr>
      </w:pPr>
      <w:r w:rsidRPr="00DF2B49">
        <w:rPr>
          <w:rFonts w:hAnsi="微软雅黑" w:cs="宋体" w:hint="eastAsia"/>
          <w:color w:val="000000"/>
          <w:kern w:val="0"/>
          <w:szCs w:val="18"/>
        </w:rPr>
        <w:t>tom.print_info()</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color w:val="000080"/>
          <w:kern w:val="0"/>
          <w:szCs w:val="27"/>
        </w:rPr>
        <w:t>print</w:t>
      </w:r>
      <w:r w:rsidRPr="00DF2B49">
        <w:rPr>
          <w:rFonts w:hAnsi="微软雅黑" w:cs="宋体" w:hint="eastAsia"/>
          <w:color w:val="000000"/>
          <w:kern w:val="0"/>
          <w:szCs w:val="27"/>
        </w:rPr>
        <w:t>(</w:t>
      </w:r>
      <w:r w:rsidRPr="00DF2B49">
        <w:rPr>
          <w:rFonts w:hAnsi="微软雅黑" w:cs="宋体" w:hint="eastAsia"/>
          <w:bCs/>
          <w:color w:val="008080"/>
          <w:kern w:val="0"/>
          <w:szCs w:val="27"/>
        </w:rPr>
        <w:t>'^^^^^^^^^^^^^^^^^^^^^^^^^^^^^^^'</w:t>
      </w:r>
      <w:r w:rsidRPr="00DF2B49">
        <w:rPr>
          <w:rFonts w:hAnsi="微软雅黑" w:cs="宋体" w:hint="eastAsia"/>
          <w:color w:val="000000"/>
          <w:kern w:val="0"/>
          <w:szCs w:val="27"/>
        </w:rPr>
        <w:t>)</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color w:val="000000"/>
          <w:kern w:val="0"/>
          <w:szCs w:val="27"/>
        </w:rPr>
        <w:t>lucky = Cat()</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color w:val="000000"/>
          <w:kern w:val="0"/>
          <w:szCs w:val="27"/>
        </w:rPr>
        <w:t>lucky.eat()</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color w:val="000000"/>
          <w:kern w:val="0"/>
          <w:szCs w:val="27"/>
        </w:rPr>
        <w:t>lucky.drink()</w:t>
      </w:r>
    </w:p>
    <w:p w:rsidR="00DF2B49" w:rsidRPr="00DF2B49" w:rsidRDefault="00DF2B49" w:rsidP="00DF2B49">
      <w:pPr>
        <w:ind w:firstLine="360"/>
        <w:jc w:val="both"/>
        <w:rPr>
          <w:rFonts w:hAnsi="微软雅黑" w:cs="宋体"/>
          <w:bCs/>
          <w:color w:val="008080"/>
          <w:kern w:val="0"/>
          <w:szCs w:val="27"/>
        </w:rPr>
      </w:pPr>
      <w:r w:rsidRPr="00DF2B49">
        <w:rPr>
          <w:rFonts w:hAnsi="微软雅黑" w:cs="宋体" w:hint="eastAsia"/>
          <w:color w:val="000000"/>
          <w:kern w:val="0"/>
          <w:szCs w:val="27"/>
        </w:rPr>
        <w:t xml:space="preserve">lucky.name = </w:t>
      </w:r>
      <w:r w:rsidRPr="00DF2B49">
        <w:rPr>
          <w:rFonts w:hAnsi="微软雅黑" w:cs="宋体" w:hint="eastAsia"/>
          <w:bCs/>
          <w:color w:val="008080"/>
          <w:kern w:val="0"/>
          <w:szCs w:val="27"/>
        </w:rPr>
        <w:t>'幸运'</w:t>
      </w:r>
    </w:p>
    <w:p w:rsidR="00DF2B49" w:rsidRPr="00DF2B49" w:rsidRDefault="00DF2B49" w:rsidP="00DF2B49">
      <w:pPr>
        <w:ind w:firstLine="360"/>
        <w:jc w:val="both"/>
        <w:rPr>
          <w:rFonts w:hAnsi="微软雅黑" w:cs="宋体"/>
          <w:color w:val="0000FF"/>
          <w:kern w:val="0"/>
          <w:szCs w:val="27"/>
        </w:rPr>
      </w:pPr>
      <w:r w:rsidRPr="00DF2B49">
        <w:rPr>
          <w:rFonts w:hAnsi="微软雅黑" w:cs="宋体" w:hint="eastAsia"/>
          <w:color w:val="000000"/>
          <w:kern w:val="0"/>
          <w:szCs w:val="27"/>
        </w:rPr>
        <w:t xml:space="preserve">lucky.age = </w:t>
      </w:r>
      <w:r w:rsidRPr="00DF2B49">
        <w:rPr>
          <w:rFonts w:hAnsi="微软雅黑" w:cs="宋体" w:hint="eastAsia"/>
          <w:color w:val="0000FF"/>
          <w:kern w:val="0"/>
          <w:szCs w:val="27"/>
        </w:rPr>
        <w:t>18</w:t>
      </w:r>
    </w:p>
    <w:p w:rsidR="00DF2B49" w:rsidRPr="00DF2B49" w:rsidRDefault="00DF2B49" w:rsidP="00DF2B49">
      <w:pPr>
        <w:ind w:firstLine="360"/>
        <w:jc w:val="both"/>
        <w:rPr>
          <w:rFonts w:hAnsi="微软雅黑" w:cs="宋体"/>
          <w:b w:val="0"/>
          <w:color w:val="000000"/>
          <w:kern w:val="0"/>
          <w:szCs w:val="27"/>
        </w:rPr>
      </w:pPr>
      <w:r w:rsidRPr="00DF2B49">
        <w:rPr>
          <w:rFonts w:hAnsi="微软雅黑" w:cs="宋体" w:hint="eastAsia"/>
          <w:color w:val="000000"/>
          <w:kern w:val="0"/>
          <w:szCs w:val="27"/>
        </w:rPr>
        <w:t>lucky.print_info()</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运行结果如下：</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猫在吃……</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猫仔喝水……</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猫在吃……</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FF0000"/>
          <w:kern w:val="0"/>
          <w:szCs w:val="18"/>
        </w:rPr>
        <w:t>汤姆 的年龄是18</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color w:val="000000"/>
          <w:kern w:val="0"/>
          <w:szCs w:val="18"/>
        </w:rPr>
        <w:t>^^^^^^^^^^^^^^^^^^^^^^^^^^^^^^^</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猫在吃……</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猫仔喝水……</w:t>
      </w:r>
    </w:p>
    <w:p w:rsidR="00DF2B49" w:rsidRPr="00DF2B49" w:rsidRDefault="00DF2B49" w:rsidP="00DF2B49">
      <w:pPr>
        <w:ind w:firstLine="360"/>
        <w:jc w:val="both"/>
        <w:rPr>
          <w:rFonts w:hAnsi="微软雅黑" w:cs="宋体"/>
          <w:b w:val="0"/>
          <w:color w:val="FF0000"/>
          <w:kern w:val="0"/>
          <w:szCs w:val="18"/>
        </w:rPr>
      </w:pPr>
      <w:r w:rsidRPr="00DF2B49">
        <w:rPr>
          <w:rFonts w:hAnsi="微软雅黑" w:cs="宋体" w:hint="eastAsia"/>
          <w:color w:val="FF0000"/>
          <w:kern w:val="0"/>
          <w:szCs w:val="18"/>
        </w:rPr>
        <w:t>幸运的年龄是18</w:t>
      </w:r>
    </w:p>
    <w:p w:rsidR="00DF2B49" w:rsidRPr="00DF2B49" w:rsidRDefault="00DF2B49" w:rsidP="00DF2B49">
      <w:pPr>
        <w:ind w:firstLine="360"/>
        <w:jc w:val="both"/>
        <w:rPr>
          <w:rFonts w:hAnsi="微软雅黑" w:cs="宋体"/>
          <w:b w:val="0"/>
          <w:color w:val="FF0000"/>
          <w:kern w:val="0"/>
          <w:szCs w:val="18"/>
        </w:rPr>
      </w:pPr>
      <w:r w:rsidRPr="00DF2B49">
        <w:rPr>
          <w:rFonts w:hAnsi="微软雅黑" w:cs="微软雅黑" w:hint="eastAsia"/>
          <w:szCs w:val="18"/>
        </w:rPr>
        <w:t>分析：</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print_info实例方法中我们改为</w:t>
      </w:r>
      <w:r w:rsidRPr="00DF2B49">
        <w:rPr>
          <w:rFonts w:hAnsi="微软雅黑" w:cs="微软雅黑" w:hint="eastAsia"/>
          <w:color w:val="FF0000"/>
          <w:szCs w:val="18"/>
        </w:rPr>
        <w:t>self</w:t>
      </w:r>
      <w:r w:rsidRPr="00DF2B49">
        <w:rPr>
          <w:rFonts w:hAnsi="微软雅黑" w:cs="微软雅黑" w:hint="eastAsia"/>
          <w:szCs w:val="18"/>
        </w:rPr>
        <w:t>，所有问题都解决。</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到这里我们可以知道self 竟然惊人的是</w:t>
      </w:r>
      <w:r w:rsidRPr="00DF2B49">
        <w:rPr>
          <w:rFonts w:hAnsi="微软雅黑" w:cs="微软雅黑" w:hint="eastAsia"/>
          <w:color w:val="FF0000"/>
          <w:szCs w:val="18"/>
        </w:rPr>
        <w:t>每个实例化对象本身</w:t>
      </w:r>
      <w:r w:rsidRPr="00DF2B49">
        <w:rPr>
          <w:rFonts w:hAnsi="微软雅黑" w:cs="微软雅黑" w:hint="eastAsia"/>
          <w:szCs w:val="18"/>
        </w:rPr>
        <w:t>，那到底self代表的到底是不是每个实例化对象本身呢？让我们证明下。</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Bird:</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hello(</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#创建一个实例对象</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b = Bird()</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80"/>
          <w:kern w:val="0"/>
          <w:szCs w:val="18"/>
        </w:rPr>
        <w:t>print</w:t>
      </w:r>
      <w:r w:rsidRPr="00DF2B49">
        <w:rPr>
          <w:rFonts w:hAnsi="微软雅黑" w:cs="宋体" w:hint="eastAsia"/>
          <w:color w:val="000000"/>
          <w:kern w:val="0"/>
          <w:szCs w:val="18"/>
        </w:rPr>
        <w:t>(b)</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b.hello()</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#官方证明</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Bird.hello(b)</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#创建的另一个实例</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c = Bird()</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80"/>
          <w:kern w:val="0"/>
          <w:szCs w:val="18"/>
        </w:rPr>
        <w:t>print</w:t>
      </w:r>
      <w:r w:rsidRPr="00DF2B49">
        <w:rPr>
          <w:rFonts w:hAnsi="微软雅黑" w:cs="宋体" w:hint="eastAsia"/>
          <w:color w:val="000000"/>
          <w:kern w:val="0"/>
          <w:szCs w:val="18"/>
        </w:rPr>
        <w:t>(c)</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c.hello()</w:t>
      </w:r>
    </w:p>
    <w:p w:rsidR="00DF2B49" w:rsidRPr="00DF2B49" w:rsidRDefault="00DF2B49" w:rsidP="00DF2B49">
      <w:pPr>
        <w:ind w:firstLine="360"/>
        <w:jc w:val="both"/>
        <w:rPr>
          <w:rFonts w:hAnsi="微软雅黑" w:cs="宋体"/>
          <w:bCs/>
          <w:color w:val="000080"/>
          <w:kern w:val="0"/>
          <w:szCs w:val="18"/>
        </w:rPr>
      </w:pPr>
      <w:r w:rsidRPr="00DF2B49">
        <w:rPr>
          <w:rFonts w:hAnsi="微软雅黑" w:cs="宋体" w:hint="eastAsia"/>
          <w:bCs/>
          <w:color w:val="000080"/>
          <w:kern w:val="0"/>
          <w:szCs w:val="18"/>
        </w:rPr>
        <w:t>运行结果如下：</w:t>
      </w:r>
    </w:p>
    <w:p w:rsidR="00DF2B49" w:rsidRPr="00DF2B49" w:rsidRDefault="00DF2B49" w:rsidP="00DF2B49">
      <w:pPr>
        <w:ind w:firstLine="360"/>
        <w:jc w:val="both"/>
        <w:rPr>
          <w:rFonts w:hAnsi="微软雅黑" w:cs="宋体"/>
          <w:b w:val="0"/>
          <w:color w:val="FF0000"/>
          <w:kern w:val="0"/>
          <w:szCs w:val="18"/>
        </w:rPr>
      </w:pPr>
      <w:r w:rsidRPr="00DF2B49">
        <w:rPr>
          <w:rFonts w:hAnsi="微软雅黑" w:cs="宋体"/>
          <w:color w:val="FF0000"/>
          <w:kern w:val="0"/>
          <w:szCs w:val="18"/>
        </w:rPr>
        <w:t>&lt;__main__.Bird object at 0x0000024BCF432630&gt;</w:t>
      </w:r>
    </w:p>
    <w:p w:rsidR="00DF2B49" w:rsidRPr="00DF2B49" w:rsidRDefault="00DF2B49" w:rsidP="00DF2B49">
      <w:pPr>
        <w:ind w:firstLine="360"/>
        <w:jc w:val="both"/>
        <w:rPr>
          <w:rFonts w:hAnsi="微软雅黑" w:cs="宋体"/>
          <w:b w:val="0"/>
          <w:color w:val="FF0000"/>
          <w:kern w:val="0"/>
          <w:szCs w:val="18"/>
        </w:rPr>
      </w:pPr>
      <w:r w:rsidRPr="00DF2B49">
        <w:rPr>
          <w:rFonts w:hAnsi="微软雅黑" w:cs="宋体"/>
          <w:color w:val="FF0000"/>
          <w:kern w:val="0"/>
          <w:szCs w:val="18"/>
        </w:rPr>
        <w:t>&lt;__main__.Bird object at 0x0000024BCF432630&gt;</w:t>
      </w:r>
    </w:p>
    <w:p w:rsidR="00DF2B49" w:rsidRPr="00DF2B49" w:rsidRDefault="00DF2B49" w:rsidP="00DF2B49">
      <w:pPr>
        <w:ind w:firstLine="360"/>
        <w:jc w:val="both"/>
        <w:rPr>
          <w:rFonts w:hAnsi="微软雅黑" w:cs="宋体"/>
          <w:b w:val="0"/>
          <w:color w:val="FF0000"/>
          <w:kern w:val="0"/>
          <w:szCs w:val="18"/>
        </w:rPr>
      </w:pPr>
      <w:r w:rsidRPr="00DF2B49">
        <w:rPr>
          <w:rFonts w:hAnsi="微软雅黑" w:cs="宋体"/>
          <w:color w:val="FF0000"/>
          <w:kern w:val="0"/>
          <w:szCs w:val="18"/>
        </w:rPr>
        <w:t>&lt;__main__.Bird object at 0x0000024BCF432630&gt;</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color w:val="000000"/>
          <w:kern w:val="0"/>
          <w:szCs w:val="18"/>
        </w:rPr>
        <w:t>&lt;__main__.Bird object at 0x0000024BCF4326A0&gt;</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color w:val="000000"/>
          <w:kern w:val="0"/>
          <w:szCs w:val="18"/>
        </w:rPr>
        <w:t>&lt;__main__.Bird object at 0x0000024BCF4326A0&gt;</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由以上结果得出，我们可以明显得出self 代表的就是实例化对象本身。也就是当</w:t>
      </w:r>
      <w:r w:rsidRPr="00DF2B49">
        <w:rPr>
          <w:rFonts w:hAnsi="微软雅黑" w:cs="微软雅黑" w:hint="eastAsia"/>
          <w:color w:val="FF0000"/>
          <w:szCs w:val="18"/>
        </w:rPr>
        <w:t>某个对象</w:t>
      </w:r>
      <w:r w:rsidRPr="00DF2B49">
        <w:rPr>
          <w:rFonts w:hAnsi="微软雅黑" w:cs="微软雅黑" w:hint="eastAsia"/>
          <w:szCs w:val="18"/>
        </w:rPr>
        <w:t>调用其方法</w:t>
      </w:r>
      <w:r w:rsidRPr="00DF2B49">
        <w:rPr>
          <w:rFonts w:hAnsi="微软雅黑" w:cs="微软雅黑" w:hint="eastAsia"/>
          <w:szCs w:val="18"/>
        </w:rPr>
        <w:lastRenderedPageBreak/>
        <w:t>时，python解释器会把这个对象作为第一个参数传递给</w:t>
      </w:r>
      <w:r w:rsidRPr="00DF2B49">
        <w:rPr>
          <w:rFonts w:hAnsi="微软雅黑" w:cs="微软雅黑" w:hint="eastAsia"/>
          <w:color w:val="FF0000"/>
          <w:szCs w:val="18"/>
        </w:rPr>
        <w:t>self</w:t>
      </w:r>
      <w:r w:rsidRPr="00DF2B49">
        <w:rPr>
          <w:rFonts w:hAnsi="微软雅黑" w:cs="微软雅黑" w:hint="eastAsia"/>
          <w:szCs w:val="18"/>
        </w:rPr>
        <w:t>，所以开发者只需要传递后面的参数即可。</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比如：调用的使用b.hello()相当于b.hello(b)；但是我们实际上是不能真正把b传入hello()方法的，Python解析器会自动帮我传递。</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通俗的讲，就是哪个对象调用这个实例方法，这个实例方法中的self就是这个对象。</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我们也可以把self，理解为对象自身，当然可以把self当做C++和java中类里面的this指针一样理解，就是对象自身的意思。</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注意：</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我们在编写程序的时候self 不一定是固定的写法，也可以用其他的标识符进行替代。</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color w:val="000000"/>
          <w:kern w:val="0"/>
          <w:szCs w:val="18"/>
        </w:rPr>
        <w:t xml:space="preserve">    </w:t>
      </w:r>
      <w:r w:rsidRPr="00DF2B49">
        <w:rPr>
          <w:rFonts w:hAnsi="微软雅黑" w:cs="宋体" w:hint="eastAsia"/>
          <w:i/>
          <w:iCs/>
          <w:color w:val="808080"/>
          <w:kern w:val="0"/>
          <w:szCs w:val="18"/>
        </w:rPr>
        <w:t>'我是喵咪'</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i/>
          <w:iCs/>
          <w:color w:val="80808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eat(</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color w:val="000000"/>
          <w:kern w:val="0"/>
          <w:szCs w:val="18"/>
        </w:rPr>
        <w:t xml:space="preserve">        </w:t>
      </w:r>
      <w:r w:rsidRPr="00DF2B49">
        <w:rPr>
          <w:rFonts w:hAnsi="微软雅黑" w:cs="宋体" w:hint="eastAsia"/>
          <w:i/>
          <w:iCs/>
          <w:color w:val="808080"/>
          <w:kern w:val="0"/>
          <w:szCs w:val="18"/>
        </w:rPr>
        <w:t>'猫'</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i/>
          <w:iCs/>
          <w:color w:val="80808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'猫在吃……'</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drink(</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'猫仔喝水……'</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print_info(</w:t>
      </w:r>
      <w:r w:rsidRPr="00DF2B49">
        <w:rPr>
          <w:rFonts w:hAnsi="微软雅黑" w:cs="宋体" w:hint="eastAsia"/>
          <w:color w:val="94558D"/>
          <w:kern w:val="0"/>
          <w:szCs w:val="18"/>
        </w:rPr>
        <w:t>a</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'%s 的年龄是%s'</w:t>
      </w:r>
      <w:r w:rsidRPr="00DF2B49">
        <w:rPr>
          <w:rFonts w:hAnsi="微软雅黑" w:cs="宋体" w:hint="eastAsia"/>
          <w:color w:val="000000"/>
          <w:kern w:val="0"/>
          <w:szCs w:val="18"/>
        </w:rPr>
        <w:t>%(</w:t>
      </w:r>
      <w:r w:rsidRPr="00DF2B49">
        <w:rPr>
          <w:rFonts w:hAnsi="微软雅黑" w:cs="宋体" w:hint="eastAsia"/>
          <w:color w:val="94558D"/>
          <w:kern w:val="0"/>
          <w:szCs w:val="18"/>
        </w:rPr>
        <w:t>a</w:t>
      </w:r>
      <w:r w:rsidRPr="00DF2B49">
        <w:rPr>
          <w:rFonts w:hAnsi="微软雅黑" w:cs="宋体" w:hint="eastAsia"/>
          <w:color w:val="000000"/>
          <w:kern w:val="0"/>
          <w:szCs w:val="18"/>
        </w:rPr>
        <w:t>.name,</w:t>
      </w:r>
      <w:r w:rsidRPr="00DF2B49">
        <w:rPr>
          <w:rFonts w:hAnsi="微软雅黑" w:cs="宋体" w:hint="eastAsia"/>
          <w:color w:val="94558D"/>
          <w:kern w:val="0"/>
          <w:szCs w:val="18"/>
        </w:rPr>
        <w:t>a</w:t>
      </w:r>
      <w:r w:rsidRPr="00DF2B49">
        <w:rPr>
          <w:rFonts w:hAnsi="微软雅黑" w:cs="宋体" w:hint="eastAsia"/>
          <w:color w:val="000000"/>
          <w:kern w:val="0"/>
          <w:szCs w:val="18"/>
        </w:rPr>
        <w:t>.age))</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#创建一个tom实例化对象</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 = Cat()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#调用实例方法</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tom.eat()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tom.drink()</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#通过雷鸣调用实例方法</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Cat.eat(tom)</w:t>
      </w:r>
    </w:p>
    <w:p w:rsidR="00DF2B49" w:rsidRPr="00DF2B49" w:rsidRDefault="00DF2B49" w:rsidP="00DF2B49">
      <w:pPr>
        <w:ind w:firstLine="360"/>
        <w:jc w:val="both"/>
        <w:rPr>
          <w:rFonts w:hAnsi="微软雅黑" w:cs="宋体"/>
          <w:bCs/>
          <w:color w:val="008080"/>
          <w:kern w:val="0"/>
          <w:szCs w:val="18"/>
        </w:rPr>
      </w:pPr>
      <w:r w:rsidRPr="00DF2B49">
        <w:rPr>
          <w:rFonts w:hAnsi="微软雅黑" w:cs="宋体" w:hint="eastAsia"/>
          <w:color w:val="000000"/>
          <w:kern w:val="0"/>
          <w:szCs w:val="18"/>
        </w:rPr>
        <w:t xml:space="preserve">tom.name = </w:t>
      </w:r>
      <w:r w:rsidRPr="00DF2B49">
        <w:rPr>
          <w:rFonts w:hAnsi="微软雅黑" w:cs="宋体" w:hint="eastAsia"/>
          <w:bCs/>
          <w:color w:val="008080"/>
          <w:kern w:val="0"/>
          <w:szCs w:val="18"/>
        </w:rPr>
        <w:t>'汤姆'</w:t>
      </w:r>
    </w:p>
    <w:p w:rsidR="00DF2B49" w:rsidRPr="00DF2B49" w:rsidRDefault="00DF2B49" w:rsidP="00DF2B49">
      <w:pPr>
        <w:ind w:firstLine="360"/>
        <w:jc w:val="both"/>
        <w:rPr>
          <w:rFonts w:hAnsi="微软雅黑" w:cs="宋体"/>
          <w:color w:val="0000FF"/>
          <w:kern w:val="0"/>
          <w:szCs w:val="18"/>
        </w:rPr>
      </w:pPr>
      <w:r w:rsidRPr="00DF2B49">
        <w:rPr>
          <w:rFonts w:hAnsi="微软雅黑" w:cs="宋体" w:hint="eastAsia"/>
          <w:color w:val="000000"/>
          <w:kern w:val="0"/>
          <w:szCs w:val="18"/>
        </w:rPr>
        <w:t xml:space="preserve">tom.age = </w:t>
      </w:r>
      <w:r w:rsidRPr="00DF2B49">
        <w:rPr>
          <w:rFonts w:hAnsi="微软雅黑" w:cs="宋体" w:hint="eastAsia"/>
          <w:color w:val="0000FF"/>
          <w:kern w:val="0"/>
          <w:szCs w:val="18"/>
        </w:rPr>
        <w:t>18</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tom.print_info()</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lucky = Cat()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lucky.eat()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lucky.drink()</w:t>
      </w:r>
    </w:p>
    <w:p w:rsidR="00DF2B49" w:rsidRPr="00DF2B49" w:rsidRDefault="00DF2B49" w:rsidP="00DF2B49">
      <w:pPr>
        <w:ind w:firstLine="360"/>
        <w:jc w:val="both"/>
        <w:rPr>
          <w:rFonts w:hAnsi="微软雅黑" w:cs="宋体"/>
          <w:bCs/>
          <w:color w:val="008080"/>
          <w:kern w:val="0"/>
          <w:szCs w:val="18"/>
        </w:rPr>
      </w:pPr>
      <w:r w:rsidRPr="00DF2B49">
        <w:rPr>
          <w:rFonts w:hAnsi="微软雅黑" w:cs="宋体" w:hint="eastAsia"/>
          <w:color w:val="000000"/>
          <w:kern w:val="0"/>
          <w:szCs w:val="18"/>
        </w:rPr>
        <w:t xml:space="preserve">lucky.name = </w:t>
      </w:r>
      <w:r w:rsidRPr="00DF2B49">
        <w:rPr>
          <w:rFonts w:hAnsi="微软雅黑" w:cs="宋体" w:hint="eastAsia"/>
          <w:bCs/>
          <w:color w:val="008080"/>
          <w:kern w:val="0"/>
          <w:szCs w:val="18"/>
        </w:rPr>
        <w:t>'幸运'</w:t>
      </w:r>
    </w:p>
    <w:p w:rsidR="00DF2B49" w:rsidRPr="00DF2B49" w:rsidRDefault="00DF2B49" w:rsidP="00DF2B49">
      <w:pPr>
        <w:ind w:firstLine="360"/>
        <w:jc w:val="both"/>
        <w:rPr>
          <w:rFonts w:hAnsi="微软雅黑" w:cs="宋体"/>
          <w:color w:val="0000FF"/>
          <w:kern w:val="0"/>
          <w:szCs w:val="18"/>
        </w:rPr>
      </w:pPr>
      <w:r w:rsidRPr="00DF2B49">
        <w:rPr>
          <w:rFonts w:hAnsi="微软雅黑" w:cs="宋体" w:hint="eastAsia"/>
          <w:color w:val="000000"/>
          <w:kern w:val="0"/>
          <w:szCs w:val="18"/>
        </w:rPr>
        <w:t xml:space="preserve">lucky.age = </w:t>
      </w:r>
      <w:r w:rsidRPr="00DF2B49">
        <w:rPr>
          <w:rFonts w:hAnsi="微软雅黑" w:cs="宋体" w:hint="eastAsia"/>
          <w:color w:val="0000FF"/>
          <w:kern w:val="0"/>
          <w:szCs w:val="18"/>
        </w:rPr>
        <w:t>18</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lucky.print_info()</w:t>
      </w:r>
    </w:p>
    <w:p w:rsidR="00DF2B49" w:rsidRPr="00DF2B49" w:rsidRDefault="00DF2B49" w:rsidP="00DF2B49">
      <w:pPr>
        <w:ind w:firstLine="360"/>
        <w:jc w:val="both"/>
        <w:rPr>
          <w:rFonts w:hAnsi="微软雅黑" w:cs="宋体"/>
          <w:b w:val="0"/>
          <w:bCs/>
          <w:color w:val="000080"/>
          <w:kern w:val="0"/>
          <w:szCs w:val="18"/>
        </w:rPr>
      </w:pPr>
      <w:r w:rsidRPr="00DF2B49">
        <w:rPr>
          <w:rFonts w:hAnsi="微软雅黑" w:cs="宋体" w:hint="eastAsia"/>
          <w:bCs/>
          <w:color w:val="000080"/>
          <w:kern w:val="0"/>
          <w:szCs w:val="18"/>
        </w:rPr>
        <w:t>运行结果如下：</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猫在吃……</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ab/>
        <w:t>猫仔喝水……</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ab/>
        <w:t>猫在吃……</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ab/>
      </w:r>
      <w:r w:rsidRPr="00DF2B49">
        <w:rPr>
          <w:rFonts w:hAnsi="微软雅黑" w:cs="宋体" w:hint="eastAsia"/>
          <w:color w:val="FF0000"/>
          <w:kern w:val="0"/>
          <w:szCs w:val="18"/>
        </w:rPr>
        <w:t>汤姆 的年龄是18</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ab/>
      </w:r>
      <w:r w:rsidRPr="00DF2B49">
        <w:rPr>
          <w:rFonts w:hAnsi="微软雅黑" w:cs="宋体"/>
          <w:color w:val="000000"/>
          <w:kern w:val="0"/>
          <w:szCs w:val="18"/>
        </w:rPr>
        <w:t>^^^^^^^^^^^^^^^^^^^^^^^^^^^^^^^</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ab/>
        <w:t>猫在吃……</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ab/>
        <w:t>猫仔喝水……</w:t>
      </w:r>
    </w:p>
    <w:p w:rsidR="00DF2B49" w:rsidRPr="00DF2B49" w:rsidRDefault="00DF2B49" w:rsidP="00DF2B49">
      <w:pPr>
        <w:ind w:firstLine="360"/>
        <w:jc w:val="both"/>
        <w:rPr>
          <w:rFonts w:hAnsi="微软雅黑" w:cs="宋体"/>
          <w:b w:val="0"/>
          <w:color w:val="FF0000"/>
          <w:kern w:val="0"/>
          <w:szCs w:val="18"/>
        </w:rPr>
      </w:pPr>
      <w:r w:rsidRPr="00DF2B49">
        <w:rPr>
          <w:rFonts w:hAnsi="微软雅黑" w:cs="宋体" w:hint="eastAsia"/>
          <w:color w:val="FF0000"/>
          <w:kern w:val="0"/>
          <w:szCs w:val="18"/>
        </w:rPr>
        <w:tab/>
        <w:t>幸运的年龄是18</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分析：</w:t>
      </w:r>
    </w:p>
    <w:p w:rsidR="00DF2B49" w:rsidRPr="00DF2B49" w:rsidRDefault="00DF2B49" w:rsidP="00DF2B49">
      <w:pPr>
        <w:ind w:firstLine="360"/>
        <w:jc w:val="both"/>
        <w:rPr>
          <w:rFonts w:hAnsi="微软雅黑" w:cs="宋体"/>
          <w:b w:val="0"/>
          <w:szCs w:val="18"/>
        </w:rPr>
      </w:pPr>
      <w:r w:rsidRPr="00DF2B49">
        <w:rPr>
          <w:rFonts w:hAnsi="微软雅黑" w:cs="微软雅黑" w:hint="eastAsia"/>
          <w:kern w:val="0"/>
          <w:szCs w:val="18"/>
        </w:rPr>
        <w:lastRenderedPageBreak/>
        <w:t>self也可以用</w:t>
      </w:r>
      <w:r w:rsidRPr="00DF2B49">
        <w:rPr>
          <w:rFonts w:hAnsi="微软雅黑" w:cs="微软雅黑" w:hint="eastAsia"/>
          <w:color w:val="FF0000"/>
          <w:kern w:val="0"/>
          <w:szCs w:val="18"/>
        </w:rPr>
        <w:t>其他标识符</w:t>
      </w:r>
      <w:r w:rsidRPr="00DF2B49">
        <w:rPr>
          <w:rFonts w:hAnsi="微软雅黑" w:cs="微软雅黑" w:hint="eastAsia"/>
          <w:kern w:val="0"/>
          <w:szCs w:val="18"/>
        </w:rPr>
        <w:t>替代，但在这里self已经是约定俗成一个，它更加符合咱们的世界观。</w:t>
      </w:r>
    </w:p>
    <w:p w:rsidR="00DF2B49" w:rsidRPr="00DF2B49" w:rsidRDefault="00DF2B49" w:rsidP="00DF2B49">
      <w:pPr>
        <w:pStyle w:val="2"/>
      </w:pPr>
      <w:r w:rsidRPr="00DF2B49">
        <w:rPr>
          <w:rFonts w:hint="eastAsia"/>
        </w:rPr>
        <w:t>9.4  类属性和实例属性</w:t>
      </w:r>
    </w:p>
    <w:p w:rsidR="00DF2B49" w:rsidRPr="00DF2B49" w:rsidRDefault="00DF2B49" w:rsidP="00DF2B49">
      <w:pPr>
        <w:pStyle w:val="3"/>
      </w:pPr>
      <w:r w:rsidRPr="00DF2B49">
        <w:rPr>
          <w:rFonts w:hint="eastAsia"/>
        </w:rPr>
        <w:t xml:space="preserve">9.4.1 </w:t>
      </w:r>
      <w:r>
        <w:rPr>
          <w:rFonts w:hint="eastAsia"/>
        </w:rPr>
        <w:t xml:space="preserve"> </w:t>
      </w:r>
      <w:r w:rsidRPr="00DF2B49">
        <w:rPr>
          <w:rFonts w:hint="eastAsia"/>
        </w:rPr>
        <w:t>类属性</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Python 中类的属性就是定义在类的内部并且在实例方法外部的属性。</w:t>
      </w:r>
    </w:p>
    <w:p w:rsidR="00DF2B49" w:rsidRPr="00DF2B49" w:rsidRDefault="00DF2B49" w:rsidP="00DF2B49">
      <w:pPr>
        <w:ind w:firstLine="360"/>
        <w:jc w:val="both"/>
        <w:rPr>
          <w:rFonts w:hAnsi="微软雅黑" w:cs="微软雅黑"/>
          <w:b w:val="0"/>
          <w:szCs w:val="18"/>
        </w:rPr>
      </w:pPr>
      <w:r w:rsidRPr="00DF2B49">
        <w:rPr>
          <w:rFonts w:hAnsi="微软雅黑" w:hint="eastAsia"/>
          <w:szCs w:val="18"/>
        </w:rPr>
        <w:t>顾名思义，类属性就是类对象所拥有的属性，但是它可以被所有类</w:t>
      </w:r>
      <w:r w:rsidRPr="00DF2B49">
        <w:rPr>
          <w:rFonts w:hAnsi="微软雅黑" w:hint="eastAsia"/>
          <w:color w:val="FF0000"/>
          <w:szCs w:val="18"/>
        </w:rPr>
        <w:t>的实例对象</w:t>
      </w:r>
      <w:r w:rsidRPr="00DF2B49">
        <w:rPr>
          <w:rFonts w:hAnsi="微软雅黑" w:hint="eastAsia"/>
          <w:szCs w:val="18"/>
        </w:rPr>
        <w:t>所共有，在内存中只存在一个副本。这个和C++，java中类的</w:t>
      </w:r>
      <w:r w:rsidRPr="00DF2B49">
        <w:rPr>
          <w:rFonts w:hAnsi="微软雅黑" w:hint="eastAsia"/>
          <w:color w:val="FF0000"/>
          <w:szCs w:val="18"/>
        </w:rPr>
        <w:t>静态成员</w:t>
      </w:r>
      <w:r w:rsidRPr="00DF2B49">
        <w:rPr>
          <w:rFonts w:hAnsi="微软雅黑" w:hint="eastAsia"/>
          <w:szCs w:val="18"/>
        </w:rPr>
        <w:t>变量有点类似。接下</w:t>
      </w:r>
      <w:r w:rsidRPr="00DF2B49">
        <w:rPr>
          <w:rFonts w:hAnsi="微软雅黑" w:cs="微软雅黑" w:hint="eastAsia"/>
          <w:szCs w:val="18"/>
        </w:rPr>
        <w:t>来让我们通过例子直观的感受到类属性。</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p>
    <w:p w:rsidR="00DF2B49" w:rsidRPr="00DF2B49" w:rsidRDefault="00DF2B49" w:rsidP="00DF2B49">
      <w:pPr>
        <w:ind w:firstLine="360"/>
        <w:jc w:val="both"/>
        <w:rPr>
          <w:rFonts w:hAnsi="微软雅黑" w:cs="宋体"/>
          <w:color w:val="0000FF"/>
          <w:kern w:val="0"/>
          <w:szCs w:val="18"/>
        </w:rPr>
      </w:pPr>
      <w:r w:rsidRPr="00DF2B49">
        <w:rPr>
          <w:rFonts w:hAnsi="微软雅黑" w:cs="宋体" w:hint="eastAsia"/>
          <w:color w:val="000000"/>
          <w:kern w:val="0"/>
          <w:szCs w:val="18"/>
        </w:rPr>
        <w:t xml:space="preserve">    age = </w:t>
      </w:r>
      <w:r w:rsidRPr="00DF2B49">
        <w:rPr>
          <w:rFonts w:hAnsi="微软雅黑" w:cs="宋体" w:hint="eastAsia"/>
          <w:color w:val="0000FF"/>
          <w:kern w:val="0"/>
          <w:szCs w:val="18"/>
        </w:rPr>
        <w:t>18</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FF"/>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eat(</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color w:val="000000"/>
          <w:kern w:val="0"/>
          <w:szCs w:val="18"/>
        </w:rPr>
        <w:t xml:space="preserve">        </w:t>
      </w:r>
      <w:r w:rsidRPr="00DF2B49">
        <w:rPr>
          <w:rFonts w:hAnsi="微软雅黑" w:cs="宋体" w:hint="eastAsia"/>
          <w:i/>
          <w:iCs/>
          <w:color w:val="808080"/>
          <w:kern w:val="0"/>
          <w:szCs w:val="18"/>
        </w:rPr>
        <w:t>'猫'</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i/>
          <w:iCs/>
          <w:color w:val="80808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'猫在吃……'</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drink(</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'猫仔喝水……'</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 = Cat()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80"/>
          <w:kern w:val="0"/>
          <w:szCs w:val="18"/>
        </w:rPr>
        <w:t>print</w:t>
      </w:r>
      <w:r w:rsidRPr="00DF2B49">
        <w:rPr>
          <w:rFonts w:hAnsi="微软雅黑" w:cs="宋体" w:hint="eastAsia"/>
          <w:color w:val="000000"/>
          <w:kern w:val="0"/>
          <w:szCs w:val="18"/>
        </w:rPr>
        <w:t>(tom.age)</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80"/>
          <w:kern w:val="0"/>
          <w:szCs w:val="18"/>
        </w:rPr>
        <w:t>print</w:t>
      </w:r>
      <w:r w:rsidRPr="00DF2B49">
        <w:rPr>
          <w:rFonts w:hAnsi="微软雅黑" w:cs="宋体" w:hint="eastAsia"/>
          <w:color w:val="000000"/>
          <w:kern w:val="0"/>
          <w:szCs w:val="18"/>
        </w:rPr>
        <w:t>(Cat.age)</w:t>
      </w:r>
    </w:p>
    <w:p w:rsidR="00DF2B49" w:rsidRPr="00DF2B49" w:rsidRDefault="00DF2B49" w:rsidP="00DF2B49">
      <w:pPr>
        <w:ind w:firstLine="360"/>
        <w:jc w:val="both"/>
        <w:rPr>
          <w:rFonts w:hAnsi="微软雅黑" w:cs="宋体"/>
          <w:bCs/>
          <w:color w:val="000080"/>
          <w:kern w:val="0"/>
          <w:szCs w:val="18"/>
        </w:rPr>
      </w:pPr>
      <w:r w:rsidRPr="00DF2B49">
        <w:rPr>
          <w:rFonts w:hAnsi="微软雅黑" w:cs="宋体" w:hint="eastAsia"/>
          <w:bCs/>
          <w:color w:val="000080"/>
          <w:kern w:val="0"/>
          <w:szCs w:val="18"/>
        </w:rPr>
        <w:t>运行结果如下：</w:t>
      </w:r>
    </w:p>
    <w:p w:rsidR="00DF2B49" w:rsidRPr="00DF2B49" w:rsidRDefault="00DF2B49" w:rsidP="00DF2B49">
      <w:pPr>
        <w:ind w:firstLine="360"/>
        <w:jc w:val="both"/>
        <w:rPr>
          <w:rFonts w:hAnsi="微软雅黑" w:cs="微软雅黑"/>
          <w:b w:val="0"/>
          <w:kern w:val="0"/>
          <w:szCs w:val="18"/>
        </w:rPr>
      </w:pPr>
      <w:r w:rsidRPr="00DF2B49">
        <w:rPr>
          <w:rFonts w:hAnsi="微软雅黑" w:cs="微软雅黑" w:hint="eastAsia"/>
          <w:kern w:val="0"/>
          <w:szCs w:val="18"/>
        </w:rPr>
        <w:t>18</w:t>
      </w:r>
    </w:p>
    <w:p w:rsidR="00DF2B49" w:rsidRPr="00DF2B49" w:rsidRDefault="00DF2B49" w:rsidP="00DF2B49">
      <w:pPr>
        <w:ind w:firstLine="360"/>
        <w:jc w:val="both"/>
        <w:rPr>
          <w:rFonts w:hAnsi="微软雅黑" w:cs="宋体"/>
          <w:b w:val="0"/>
          <w:color w:val="000000"/>
          <w:kern w:val="0"/>
          <w:szCs w:val="18"/>
        </w:rPr>
      </w:pPr>
      <w:r w:rsidRPr="00DF2B49">
        <w:rPr>
          <w:rFonts w:hAnsi="微软雅黑" w:cs="微软雅黑" w:hint="eastAsia"/>
          <w:kern w:val="0"/>
          <w:szCs w:val="18"/>
        </w:rPr>
        <w:t>18</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上面的例子来说我们可以直观的看到，我们可以通过类名来调用类中的属性。那如果在类的内部用对象进行访问是否可行呢？我该如何调用呢？</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p>
    <w:p w:rsidR="00DF2B49" w:rsidRPr="00DF2B49" w:rsidRDefault="00DF2B49" w:rsidP="00DF2B49">
      <w:pPr>
        <w:ind w:firstLine="360"/>
        <w:jc w:val="both"/>
        <w:rPr>
          <w:rFonts w:hAnsi="微软雅黑" w:cs="宋体"/>
          <w:color w:val="0000FF"/>
          <w:kern w:val="0"/>
          <w:szCs w:val="18"/>
        </w:rPr>
      </w:pPr>
      <w:r w:rsidRPr="00DF2B49">
        <w:rPr>
          <w:rFonts w:hAnsi="微软雅黑" w:cs="宋体" w:hint="eastAsia"/>
          <w:color w:val="000000"/>
          <w:kern w:val="0"/>
          <w:szCs w:val="18"/>
        </w:rPr>
        <w:t xml:space="preserve">    age = </w:t>
      </w:r>
      <w:r w:rsidRPr="00DF2B49">
        <w:rPr>
          <w:rFonts w:hAnsi="微软雅黑" w:cs="宋体" w:hint="eastAsia"/>
          <w:color w:val="0000FF"/>
          <w:kern w:val="0"/>
          <w:szCs w:val="18"/>
        </w:rPr>
        <w:t>18</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FF"/>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eat(</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color w:val="000000"/>
          <w:kern w:val="0"/>
          <w:szCs w:val="18"/>
        </w:rPr>
        <w:t xml:space="preserve">        </w:t>
      </w:r>
      <w:r w:rsidRPr="00DF2B49">
        <w:rPr>
          <w:rFonts w:hAnsi="微软雅黑" w:cs="宋体" w:hint="eastAsia"/>
          <w:i/>
          <w:iCs/>
          <w:color w:val="808080"/>
          <w:kern w:val="0"/>
          <w:szCs w:val="18"/>
        </w:rPr>
        <w:t>'猫'</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i/>
          <w:iCs/>
          <w:color w:val="80808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'猫在吃……'</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drink(</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'猫仔喝水……'</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print_info(</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color w:val="94558D"/>
          <w:kern w:val="0"/>
          <w:szCs w:val="18"/>
        </w:rPr>
        <w:t>self</w:t>
      </w:r>
      <w:r w:rsidRPr="00DF2B49">
        <w:rPr>
          <w:rFonts w:hAnsi="微软雅黑" w:cs="宋体" w:hint="eastAsia"/>
          <w:color w:val="000000"/>
          <w:kern w:val="0"/>
          <w:szCs w:val="18"/>
        </w:rPr>
        <w:t>.age)</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 = Cat()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80"/>
          <w:kern w:val="0"/>
          <w:szCs w:val="18"/>
        </w:rPr>
        <w:t>print</w:t>
      </w:r>
      <w:r w:rsidRPr="00DF2B49">
        <w:rPr>
          <w:rFonts w:hAnsi="微软雅黑" w:cs="宋体" w:hint="eastAsia"/>
          <w:color w:val="000000"/>
          <w:kern w:val="0"/>
          <w:szCs w:val="18"/>
        </w:rPr>
        <w:t>(tom.age)</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80"/>
          <w:kern w:val="0"/>
          <w:szCs w:val="18"/>
        </w:rPr>
        <w:t>print</w:t>
      </w:r>
      <w:r w:rsidRPr="00DF2B49">
        <w:rPr>
          <w:rFonts w:hAnsi="微软雅黑" w:cs="宋体" w:hint="eastAsia"/>
          <w:color w:val="000000"/>
          <w:kern w:val="0"/>
          <w:szCs w:val="18"/>
        </w:rPr>
        <w:t>(Cat.age)</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tom.print_info()</w:t>
      </w:r>
    </w:p>
    <w:p w:rsidR="00DF2B49" w:rsidRPr="00DF2B49" w:rsidRDefault="00DF2B49" w:rsidP="00DF2B49">
      <w:pPr>
        <w:ind w:firstLine="360"/>
        <w:jc w:val="both"/>
        <w:rPr>
          <w:rFonts w:hAnsi="微软雅黑" w:cs="宋体"/>
          <w:bCs/>
          <w:color w:val="000080"/>
          <w:kern w:val="0"/>
          <w:szCs w:val="18"/>
        </w:rPr>
      </w:pPr>
      <w:r w:rsidRPr="00DF2B49">
        <w:rPr>
          <w:rFonts w:hAnsi="微软雅黑" w:cs="宋体" w:hint="eastAsia"/>
          <w:bCs/>
          <w:color w:val="000080"/>
          <w:kern w:val="0"/>
          <w:szCs w:val="18"/>
        </w:rPr>
        <w:t>运行结果如下：</w:t>
      </w:r>
    </w:p>
    <w:p w:rsidR="00DF2B49" w:rsidRPr="00DF2B49" w:rsidRDefault="00DF2B49" w:rsidP="00DF2B49">
      <w:pPr>
        <w:ind w:firstLine="360"/>
        <w:jc w:val="both"/>
        <w:rPr>
          <w:rFonts w:hAnsi="微软雅黑" w:cs="宋体"/>
          <w:b w:val="0"/>
          <w:bCs/>
          <w:color w:val="000080"/>
          <w:kern w:val="0"/>
          <w:szCs w:val="18"/>
        </w:rPr>
      </w:pPr>
      <w:r w:rsidRPr="00DF2B49">
        <w:rPr>
          <w:rFonts w:hAnsi="微软雅黑" w:cs="宋体" w:hint="eastAsia"/>
          <w:bCs/>
          <w:color w:val="000080"/>
          <w:kern w:val="0"/>
          <w:szCs w:val="18"/>
        </w:rPr>
        <w:t>18</w:t>
      </w:r>
    </w:p>
    <w:p w:rsidR="00DF2B49" w:rsidRPr="00DF2B49" w:rsidRDefault="00DF2B49" w:rsidP="00DF2B49">
      <w:pPr>
        <w:ind w:firstLine="360"/>
        <w:jc w:val="both"/>
        <w:rPr>
          <w:rFonts w:hAnsi="微软雅黑" w:cs="宋体"/>
          <w:b w:val="0"/>
          <w:bCs/>
          <w:color w:val="000080"/>
          <w:kern w:val="0"/>
          <w:szCs w:val="18"/>
        </w:rPr>
      </w:pPr>
      <w:r w:rsidRPr="00DF2B49">
        <w:rPr>
          <w:rFonts w:hAnsi="微软雅黑" w:cs="宋体" w:hint="eastAsia"/>
          <w:bCs/>
          <w:color w:val="000080"/>
          <w:kern w:val="0"/>
          <w:szCs w:val="18"/>
        </w:rPr>
        <w:t>18</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bCs/>
          <w:color w:val="000080"/>
          <w:kern w:val="0"/>
          <w:szCs w:val="18"/>
        </w:rPr>
        <w:t>18</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分析：我们从上面的例子可以得出类属性也可以用实例化对象进行访问，并且还可以在实例方法的内部调用</w:t>
      </w:r>
    </w:p>
    <w:p w:rsidR="00DF2B49" w:rsidRPr="00DF2B49" w:rsidRDefault="00DF2B49" w:rsidP="00DF2B49">
      <w:pPr>
        <w:pStyle w:val="3"/>
      </w:pPr>
      <w:r w:rsidRPr="00DF2B49">
        <w:rPr>
          <w:rFonts w:hint="eastAsia"/>
        </w:rPr>
        <w:t>9.4.2  实例属性</w:t>
      </w:r>
    </w:p>
    <w:p w:rsidR="00DF2B49" w:rsidRPr="00DF2B49" w:rsidRDefault="00DF2B49" w:rsidP="00DF2B49">
      <w:pPr>
        <w:ind w:firstLine="360"/>
        <w:jc w:val="both"/>
        <w:rPr>
          <w:rFonts w:hAnsi="微软雅黑" w:cs="宋体"/>
          <w:b w:val="0"/>
          <w:szCs w:val="18"/>
        </w:rPr>
      </w:pPr>
      <w:r w:rsidRPr="00DF2B49">
        <w:rPr>
          <w:rFonts w:hAnsi="微软雅黑" w:cs="微软雅黑" w:hint="eastAsia"/>
          <w:kern w:val="0"/>
          <w:szCs w:val="18"/>
        </w:rPr>
        <w:t>在学习实例属性之前，我们先学习下__init__方法</w:t>
      </w:r>
    </w:p>
    <w:p w:rsidR="00DF2B49" w:rsidRPr="00DF2B49" w:rsidRDefault="00DF2B49" w:rsidP="00DF2B49">
      <w:pPr>
        <w:ind w:firstLineChars="0" w:firstLine="360"/>
        <w:jc w:val="both"/>
        <w:rPr>
          <w:rFonts w:hAnsi="微软雅黑" w:cs="微软雅黑"/>
          <w:b w:val="0"/>
          <w:szCs w:val="18"/>
        </w:rPr>
      </w:pPr>
      <w:r w:rsidRPr="00DF2B49">
        <w:rPr>
          <w:rFonts w:hAnsi="微软雅黑" w:cs="微软雅黑" w:hint="eastAsia"/>
          <w:szCs w:val="18"/>
        </w:rPr>
        <w:lastRenderedPageBreak/>
        <w:t>1.</w:t>
      </w:r>
      <w:r>
        <w:rPr>
          <w:rFonts w:hAnsi="微软雅黑" w:cs="微软雅黑" w:hint="eastAsia"/>
          <w:szCs w:val="18"/>
        </w:rPr>
        <w:t xml:space="preserve">  </w:t>
      </w:r>
      <w:r w:rsidRPr="00DF2B49">
        <w:rPr>
          <w:rFonts w:hAnsi="微软雅黑" w:cs="微软雅黑" w:hint="eastAsia"/>
          <w:szCs w:val="18"/>
        </w:rPr>
        <w:t>初始化方法</w:t>
      </w:r>
    </w:p>
    <w:p w:rsidR="00DF2B49" w:rsidRPr="00DF2B49" w:rsidRDefault="00DF2B49" w:rsidP="00DF2B49">
      <w:pPr>
        <w:ind w:firstLine="360"/>
        <w:jc w:val="both"/>
        <w:rPr>
          <w:rFonts w:hAnsi="微软雅黑" w:cs="微软雅黑"/>
          <w:b w:val="0"/>
          <w:color w:val="FF0000"/>
          <w:szCs w:val="18"/>
        </w:rPr>
      </w:pPr>
      <w:r w:rsidRPr="00DF2B49">
        <w:rPr>
          <w:rFonts w:hAnsi="微软雅黑" w:cs="微软雅黑" w:hint="eastAsia"/>
          <w:color w:val="FF0000"/>
          <w:szCs w:val="18"/>
        </w:rPr>
        <w:t>作用:</w:t>
      </w:r>
      <w:r w:rsidRPr="00DF2B49">
        <w:rPr>
          <w:rFonts w:hAnsi="微软雅黑" w:cs="微软雅黑" w:hint="eastAsia"/>
          <w:szCs w:val="18"/>
        </w:rPr>
        <w:t>对新创建的对象添加属性</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语法:</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class 类名(继承列表):</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 xml:space="preserve">    def __init__(self [, 形参列表]):</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 xml:space="preserve">         语句块</w:t>
      </w:r>
    </w:p>
    <w:p w:rsidR="00DF2B49" w:rsidRPr="00DF2B49" w:rsidRDefault="00DF2B49" w:rsidP="00DF2B49">
      <w:pPr>
        <w:ind w:firstLine="360"/>
        <w:jc w:val="both"/>
        <w:rPr>
          <w:rFonts w:hAnsi="微软雅黑" w:cs="宋体"/>
          <w:b w:val="0"/>
          <w:szCs w:val="18"/>
        </w:rPr>
      </w:pPr>
      <w:r w:rsidRPr="00DF2B49">
        <w:rPr>
          <w:rFonts w:hAnsi="微软雅黑" w:cs="微软雅黑" w:hint="eastAsia"/>
          <w:kern w:val="0"/>
          <w:szCs w:val="18"/>
        </w:rPr>
        <w:t>注明：[形参列表] 代表中的内容可省略</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说明:</w:t>
      </w:r>
    </w:p>
    <w:p w:rsidR="00DF2B49" w:rsidRPr="00DF2B49" w:rsidRDefault="00DF2B49" w:rsidP="00DF2B49">
      <w:pPr>
        <w:ind w:firstLine="360"/>
        <w:jc w:val="both"/>
        <w:rPr>
          <w:rFonts w:hAnsi="微软雅黑" w:cs="微软雅黑"/>
          <w:b w:val="0"/>
          <w:szCs w:val="18"/>
        </w:rPr>
      </w:pPr>
      <w:r>
        <w:rPr>
          <w:rFonts w:hAnsi="微软雅黑" w:cs="微软雅黑" w:hint="eastAsia"/>
          <w:szCs w:val="18"/>
        </w:rPr>
        <w:t xml:space="preserve">1.  </w:t>
      </w:r>
      <w:r w:rsidRPr="00DF2B49">
        <w:rPr>
          <w:rFonts w:hAnsi="微软雅黑" w:cs="微软雅黑" w:hint="eastAsia"/>
          <w:szCs w:val="18"/>
        </w:rPr>
        <w:t>初始化方法名必须为 '__init__' 不可改变</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2</w:t>
      </w:r>
      <w:r>
        <w:rPr>
          <w:rFonts w:hAnsi="微软雅黑" w:cs="微软雅黑" w:hint="eastAsia"/>
          <w:szCs w:val="18"/>
        </w:rPr>
        <w:t xml:space="preserve">.  </w:t>
      </w:r>
      <w:r w:rsidRPr="00DF2B49">
        <w:rPr>
          <w:rFonts w:hAnsi="微软雅黑" w:cs="微软雅黑" w:hint="eastAsia"/>
          <w:szCs w:val="18"/>
        </w:rPr>
        <w:t>初始化方法会在构造函数创建实例后自动调用.且将实例自身通过第一个参数self 传入 __init__ 方法</w:t>
      </w:r>
    </w:p>
    <w:p w:rsidR="00DF2B49" w:rsidRPr="00DF2B49" w:rsidRDefault="00DF2B49" w:rsidP="00DF2B49">
      <w:pPr>
        <w:ind w:firstLine="360"/>
        <w:jc w:val="both"/>
        <w:rPr>
          <w:rFonts w:hAnsi="微软雅黑" w:cs="微软雅黑"/>
          <w:b w:val="0"/>
          <w:szCs w:val="18"/>
        </w:rPr>
      </w:pPr>
      <w:r>
        <w:rPr>
          <w:rFonts w:hAnsi="微软雅黑" w:cs="微软雅黑" w:hint="eastAsia"/>
          <w:szCs w:val="18"/>
        </w:rPr>
        <w:t xml:space="preserve">3.  </w:t>
      </w:r>
      <w:r w:rsidRPr="00DF2B49">
        <w:rPr>
          <w:rFonts w:hAnsi="微软雅黑" w:cs="微软雅黑" w:hint="eastAsia"/>
          <w:szCs w:val="18"/>
        </w:rPr>
        <w:t>构造函数的实参将通过__init__方法的参数列表传入到 '__init__' 方法中</w:t>
      </w:r>
    </w:p>
    <w:p w:rsidR="00DF2B49" w:rsidRPr="00DF2B49" w:rsidRDefault="00DF2B49" w:rsidP="00DF2B49">
      <w:pPr>
        <w:ind w:firstLine="360"/>
        <w:jc w:val="both"/>
        <w:rPr>
          <w:rFonts w:hAnsi="微软雅黑" w:cs="微软雅黑"/>
          <w:b w:val="0"/>
          <w:szCs w:val="18"/>
        </w:rPr>
      </w:pPr>
      <w:r>
        <w:rPr>
          <w:rFonts w:hAnsi="微软雅黑" w:cs="微软雅黑" w:hint="eastAsia"/>
          <w:szCs w:val="18"/>
        </w:rPr>
        <w:t xml:space="preserve">4.  </w:t>
      </w:r>
      <w:r w:rsidRPr="00DF2B49">
        <w:rPr>
          <w:rFonts w:hAnsi="微软雅黑" w:cs="微软雅黑" w:hint="eastAsia"/>
          <w:szCs w:val="18"/>
        </w:rPr>
        <w:t>初始化方法内如果需要return 语句返回,则只能返回None</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 xml:space="preserve">2. </w:t>
      </w:r>
      <w:r>
        <w:rPr>
          <w:rFonts w:hAnsi="微软雅黑" w:cs="微软雅黑" w:hint="eastAsia"/>
          <w:szCs w:val="18"/>
        </w:rPr>
        <w:t xml:space="preserve"> </w:t>
      </w:r>
      <w:r w:rsidRPr="00DF2B49">
        <w:rPr>
          <w:rFonts w:hAnsi="微软雅黑" w:cs="微软雅黑" w:hint="eastAsia"/>
          <w:szCs w:val="18"/>
        </w:rPr>
        <w:t>使用方式</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方式</w:t>
      </w:r>
    </w:p>
    <w:p w:rsidR="00DF2B49" w:rsidRPr="00DF2B49" w:rsidRDefault="00DF2B49" w:rsidP="00DF2B49">
      <w:pPr>
        <w:ind w:firstLine="360"/>
        <w:jc w:val="both"/>
        <w:rPr>
          <w:rFonts w:hAnsi="微软雅黑" w:cs="微软雅黑"/>
          <w:szCs w:val="18"/>
        </w:rPr>
      </w:pPr>
      <w:r w:rsidRPr="00DF2B49">
        <w:rPr>
          <w:rFonts w:hAnsi="微软雅黑" w:cs="微软雅黑" w:hint="eastAsia"/>
          <w:szCs w:val="18"/>
        </w:rPr>
        <w:t>class 类名:</w:t>
      </w:r>
    </w:p>
    <w:p w:rsidR="00DF2B49" w:rsidRPr="00DF2B49" w:rsidRDefault="00DF2B49" w:rsidP="00DF2B49">
      <w:pPr>
        <w:ind w:firstLine="360"/>
        <w:jc w:val="both"/>
        <w:rPr>
          <w:rFonts w:hAnsi="微软雅黑" w:cs="微软雅黑"/>
          <w:szCs w:val="18"/>
        </w:rPr>
      </w:pPr>
      <w:r w:rsidRPr="00DF2B49">
        <w:rPr>
          <w:rFonts w:hAnsi="微软雅黑" w:cs="微软雅黑" w:hint="eastAsia"/>
          <w:szCs w:val="18"/>
        </w:rPr>
        <w:t xml:space="preserve">    </w:t>
      </w:r>
      <w:r w:rsidRPr="00DF2B49">
        <w:rPr>
          <w:rFonts w:hAnsi="微软雅黑" w:cs="微软雅黑" w:hint="eastAsia"/>
          <w:szCs w:val="18"/>
        </w:rPr>
        <w:tab/>
        <w:t>#初始化函数，用来完成一些默认的设定</w:t>
      </w:r>
    </w:p>
    <w:p w:rsidR="00DF2B49" w:rsidRPr="00DF2B49" w:rsidRDefault="00DF2B49" w:rsidP="00DF2B49">
      <w:pPr>
        <w:ind w:firstLine="360"/>
        <w:jc w:val="both"/>
        <w:rPr>
          <w:rFonts w:hAnsi="微软雅黑" w:cs="微软雅黑"/>
          <w:szCs w:val="18"/>
        </w:rPr>
      </w:pPr>
      <w:r w:rsidRPr="00DF2B49">
        <w:rPr>
          <w:rFonts w:hAnsi="微软雅黑" w:cs="微软雅黑" w:hint="eastAsia"/>
          <w:szCs w:val="18"/>
        </w:rPr>
        <w:t xml:space="preserve">    </w:t>
      </w:r>
      <w:r w:rsidRPr="00DF2B49">
        <w:rPr>
          <w:rFonts w:hAnsi="微软雅黑" w:cs="微软雅黑" w:hint="eastAsia"/>
          <w:szCs w:val="18"/>
        </w:rPr>
        <w:tab/>
        <w:t>def __init__(self):</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 xml:space="preserve">        </w:t>
      </w:r>
      <w:r w:rsidRPr="00DF2B49">
        <w:rPr>
          <w:rFonts w:hAnsi="微软雅黑" w:cs="微软雅黑" w:hint="eastAsia"/>
          <w:szCs w:val="18"/>
        </w:rPr>
        <w:tab/>
        <w:t>pass</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案例：</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bCs/>
          <w:color w:val="000080"/>
          <w:kern w:val="0"/>
          <w:szCs w:val="27"/>
        </w:rPr>
        <w:t xml:space="preserve">class </w:t>
      </w:r>
      <w:r w:rsidRPr="00DF2B49">
        <w:rPr>
          <w:rFonts w:hAnsi="微软雅黑" w:cs="宋体" w:hint="eastAsia"/>
          <w:color w:val="000000"/>
          <w:kern w:val="0"/>
          <w:szCs w:val="27"/>
        </w:rPr>
        <w:t>Cat():</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color w:val="000000"/>
          <w:kern w:val="0"/>
          <w:szCs w:val="27"/>
        </w:rPr>
        <w:t xml:space="preserve">    </w:t>
      </w:r>
      <w:r w:rsidRPr="00DF2B49">
        <w:rPr>
          <w:rFonts w:hAnsi="微软雅黑" w:cs="宋体" w:hint="eastAsia"/>
          <w:bCs/>
          <w:color w:val="000080"/>
          <w:kern w:val="0"/>
          <w:szCs w:val="27"/>
        </w:rPr>
        <w:t xml:space="preserve">def </w:t>
      </w:r>
      <w:r w:rsidRPr="00DF2B49">
        <w:rPr>
          <w:rFonts w:hAnsi="微软雅黑" w:cs="宋体" w:hint="eastAsia"/>
          <w:color w:val="B200B2"/>
          <w:kern w:val="0"/>
          <w:szCs w:val="27"/>
        </w:rPr>
        <w:t>__init__</w:t>
      </w:r>
      <w:r w:rsidRPr="00DF2B49">
        <w:rPr>
          <w:rFonts w:hAnsi="微软雅黑" w:cs="宋体" w:hint="eastAsia"/>
          <w:color w:val="000000"/>
          <w:kern w:val="0"/>
          <w:szCs w:val="27"/>
        </w:rPr>
        <w:t>(</w:t>
      </w:r>
      <w:r w:rsidRPr="00DF2B49">
        <w:rPr>
          <w:rFonts w:hAnsi="微软雅黑" w:cs="宋体" w:hint="eastAsia"/>
          <w:color w:val="94558D"/>
          <w:kern w:val="0"/>
          <w:szCs w:val="27"/>
        </w:rPr>
        <w:t>self</w:t>
      </w:r>
      <w:r w:rsidRPr="00DF2B49">
        <w:rPr>
          <w:rFonts w:hAnsi="微软雅黑" w:cs="宋体" w:hint="eastAsia"/>
          <w:color w:val="000000"/>
          <w:kern w:val="0"/>
          <w:szCs w:val="27"/>
        </w:rPr>
        <w:t>):</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color w:val="000000"/>
          <w:kern w:val="0"/>
          <w:szCs w:val="27"/>
        </w:rPr>
        <w:t xml:space="preserve">        </w:t>
      </w:r>
      <w:r w:rsidRPr="00DF2B49">
        <w:rPr>
          <w:rFonts w:hAnsi="微软雅黑" w:cs="宋体" w:hint="eastAsia"/>
          <w:color w:val="000080"/>
          <w:kern w:val="0"/>
          <w:szCs w:val="27"/>
        </w:rPr>
        <w:t>print</w:t>
      </w:r>
      <w:r w:rsidRPr="00DF2B49">
        <w:rPr>
          <w:rFonts w:hAnsi="微软雅黑" w:cs="宋体" w:hint="eastAsia"/>
          <w:color w:val="000000"/>
          <w:kern w:val="0"/>
          <w:szCs w:val="27"/>
        </w:rPr>
        <w:t>(</w:t>
      </w:r>
      <w:r w:rsidRPr="00DF2B49">
        <w:rPr>
          <w:rFonts w:hAnsi="微软雅黑" w:cs="宋体" w:hint="eastAsia"/>
          <w:bCs/>
          <w:color w:val="008080"/>
          <w:kern w:val="0"/>
          <w:szCs w:val="27"/>
        </w:rPr>
        <w:t>'__init__被调用了'</w:t>
      </w:r>
      <w:r w:rsidRPr="00DF2B49">
        <w:rPr>
          <w:rFonts w:hAnsi="微软雅黑" w:cs="宋体" w:hint="eastAsia"/>
          <w:color w:val="000000"/>
          <w:kern w:val="0"/>
          <w:szCs w:val="27"/>
        </w:rPr>
        <w:t>)</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color w:val="000000"/>
          <w:kern w:val="0"/>
          <w:szCs w:val="27"/>
        </w:rPr>
        <w:t xml:space="preserve">    </w:t>
      </w:r>
      <w:r w:rsidRPr="00DF2B49">
        <w:rPr>
          <w:rFonts w:hAnsi="微软雅黑" w:cs="宋体" w:hint="eastAsia"/>
          <w:bCs/>
          <w:color w:val="000080"/>
          <w:kern w:val="0"/>
          <w:szCs w:val="27"/>
        </w:rPr>
        <w:t xml:space="preserve">def </w:t>
      </w:r>
      <w:r w:rsidRPr="00DF2B49">
        <w:rPr>
          <w:rFonts w:hAnsi="微软雅黑" w:cs="宋体" w:hint="eastAsia"/>
          <w:color w:val="000000"/>
          <w:kern w:val="0"/>
          <w:szCs w:val="27"/>
        </w:rPr>
        <w:t>eat(</w:t>
      </w:r>
      <w:r w:rsidRPr="00DF2B49">
        <w:rPr>
          <w:rFonts w:hAnsi="微软雅黑" w:cs="宋体" w:hint="eastAsia"/>
          <w:color w:val="94558D"/>
          <w:kern w:val="0"/>
          <w:szCs w:val="27"/>
        </w:rPr>
        <w:t>self</w:t>
      </w:r>
      <w:r w:rsidRPr="00DF2B49">
        <w:rPr>
          <w:rFonts w:hAnsi="微软雅黑" w:cs="宋体" w:hint="eastAsia"/>
          <w:color w:val="000000"/>
          <w:kern w:val="0"/>
          <w:szCs w:val="27"/>
        </w:rPr>
        <w:t>):</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color w:val="000000"/>
          <w:kern w:val="0"/>
          <w:szCs w:val="27"/>
        </w:rPr>
        <w:t xml:space="preserve">        </w:t>
      </w:r>
      <w:r w:rsidRPr="00DF2B49">
        <w:rPr>
          <w:rFonts w:hAnsi="微软雅黑" w:cs="宋体" w:hint="eastAsia"/>
          <w:color w:val="000080"/>
          <w:kern w:val="0"/>
          <w:szCs w:val="27"/>
        </w:rPr>
        <w:t>print</w:t>
      </w:r>
      <w:r w:rsidRPr="00DF2B49">
        <w:rPr>
          <w:rFonts w:hAnsi="微软雅黑" w:cs="宋体" w:hint="eastAsia"/>
          <w:color w:val="000000"/>
          <w:kern w:val="0"/>
          <w:szCs w:val="27"/>
        </w:rPr>
        <w:t>(</w:t>
      </w:r>
      <w:r w:rsidRPr="00DF2B49">
        <w:rPr>
          <w:rFonts w:hAnsi="微软雅黑" w:cs="宋体" w:hint="eastAsia"/>
          <w:bCs/>
          <w:color w:val="008080"/>
          <w:kern w:val="0"/>
          <w:szCs w:val="27"/>
        </w:rPr>
        <w:t>'猫在吃……'</w:t>
      </w:r>
      <w:r w:rsidRPr="00DF2B49">
        <w:rPr>
          <w:rFonts w:hAnsi="微软雅黑" w:cs="宋体" w:hint="eastAsia"/>
          <w:color w:val="000000"/>
          <w:kern w:val="0"/>
          <w:szCs w:val="27"/>
        </w:rPr>
        <w:t>)</w:t>
      </w:r>
    </w:p>
    <w:p w:rsidR="00DF2B49" w:rsidRPr="00DF2B49" w:rsidRDefault="00DF2B49" w:rsidP="00DF2B49">
      <w:pPr>
        <w:ind w:firstLine="360"/>
        <w:jc w:val="both"/>
        <w:rPr>
          <w:rFonts w:hAnsi="微软雅黑" w:cs="宋体"/>
          <w:color w:val="000000"/>
          <w:kern w:val="0"/>
          <w:szCs w:val="27"/>
        </w:rPr>
      </w:pPr>
      <w:r w:rsidRPr="00DF2B49">
        <w:rPr>
          <w:rFonts w:hAnsi="微软雅黑" w:cs="宋体" w:hint="eastAsia"/>
          <w:color w:val="000000"/>
          <w:kern w:val="0"/>
          <w:szCs w:val="27"/>
        </w:rPr>
        <w:t xml:space="preserve">    </w:t>
      </w:r>
      <w:r w:rsidRPr="00DF2B49">
        <w:rPr>
          <w:rFonts w:hAnsi="微软雅黑" w:cs="宋体" w:hint="eastAsia"/>
          <w:bCs/>
          <w:color w:val="000080"/>
          <w:kern w:val="0"/>
          <w:szCs w:val="27"/>
        </w:rPr>
        <w:t xml:space="preserve">def </w:t>
      </w:r>
      <w:r w:rsidRPr="00DF2B49">
        <w:rPr>
          <w:rFonts w:hAnsi="微软雅黑" w:cs="宋体" w:hint="eastAsia"/>
          <w:color w:val="000000"/>
          <w:kern w:val="0"/>
          <w:szCs w:val="27"/>
        </w:rPr>
        <w:t>drink(</w:t>
      </w:r>
      <w:r w:rsidRPr="00DF2B49">
        <w:rPr>
          <w:rFonts w:hAnsi="微软雅黑" w:cs="宋体" w:hint="eastAsia"/>
          <w:color w:val="94558D"/>
          <w:kern w:val="0"/>
          <w:szCs w:val="27"/>
        </w:rPr>
        <w:t>self</w:t>
      </w:r>
      <w:r w:rsidRPr="00DF2B49">
        <w:rPr>
          <w:rFonts w:hAnsi="微软雅黑" w:cs="宋体" w:hint="eastAsia"/>
          <w:color w:val="000000"/>
          <w:kern w:val="0"/>
          <w:szCs w:val="27"/>
        </w:rPr>
        <w:t>):</w:t>
      </w:r>
    </w:p>
    <w:p w:rsidR="00DF2B49" w:rsidRPr="00DF2B49" w:rsidRDefault="00DF2B49" w:rsidP="00DF2B49">
      <w:pPr>
        <w:ind w:firstLine="360"/>
        <w:jc w:val="both"/>
        <w:rPr>
          <w:rFonts w:hAnsi="微软雅黑" w:cs="宋体"/>
          <w:b w:val="0"/>
          <w:color w:val="000000"/>
          <w:kern w:val="0"/>
          <w:szCs w:val="27"/>
        </w:rPr>
      </w:pPr>
      <w:r w:rsidRPr="00DF2B49">
        <w:rPr>
          <w:rFonts w:hAnsi="微软雅黑" w:cs="宋体" w:hint="eastAsia"/>
          <w:color w:val="000000"/>
          <w:kern w:val="0"/>
          <w:szCs w:val="27"/>
        </w:rPr>
        <w:t xml:space="preserve">        </w:t>
      </w:r>
      <w:r w:rsidRPr="00DF2B49">
        <w:rPr>
          <w:rFonts w:hAnsi="微软雅黑" w:cs="宋体" w:hint="eastAsia"/>
          <w:color w:val="000080"/>
          <w:kern w:val="0"/>
          <w:szCs w:val="27"/>
        </w:rPr>
        <w:t>print</w:t>
      </w:r>
      <w:r w:rsidRPr="00DF2B49">
        <w:rPr>
          <w:rFonts w:hAnsi="微软雅黑" w:cs="宋体" w:hint="eastAsia"/>
          <w:color w:val="000000"/>
          <w:kern w:val="0"/>
          <w:szCs w:val="27"/>
        </w:rPr>
        <w:t>(</w:t>
      </w:r>
      <w:r w:rsidRPr="00DF2B49">
        <w:rPr>
          <w:rFonts w:hAnsi="微软雅黑" w:cs="宋体" w:hint="eastAsia"/>
          <w:bCs/>
          <w:color w:val="008080"/>
          <w:kern w:val="0"/>
          <w:szCs w:val="27"/>
        </w:rPr>
        <w:t>'猫仔喝水……'</w:t>
      </w:r>
      <w:r w:rsidRPr="00DF2B49">
        <w:rPr>
          <w:rFonts w:hAnsi="微软雅黑" w:cs="宋体" w:hint="eastAsia"/>
          <w:color w:val="000000"/>
          <w:kern w:val="0"/>
          <w:szCs w:val="27"/>
        </w:rPr>
        <w:t>)</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运行结果如下：</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__init__被调用了</w:t>
      </w:r>
    </w:p>
    <w:p w:rsidR="00DF2B49" w:rsidRPr="00DF2B49" w:rsidRDefault="00DF2B49" w:rsidP="00DF2B49">
      <w:pPr>
        <w:ind w:firstLine="360"/>
        <w:jc w:val="both"/>
        <w:rPr>
          <w:rFonts w:hAnsi="微软雅黑" w:cs="微软雅黑"/>
          <w:b w:val="0"/>
          <w:szCs w:val="18"/>
        </w:rPr>
      </w:pPr>
      <w:r>
        <w:rPr>
          <w:rFonts w:hAnsi="微软雅黑" w:cs="微软雅黑" w:hint="eastAsia"/>
          <w:szCs w:val="18"/>
        </w:rPr>
        <w:t xml:space="preserve">3.  </w:t>
      </w:r>
      <w:r w:rsidRPr="00DF2B49">
        <w:rPr>
          <w:rFonts w:hAnsi="微软雅黑" w:cs="微软雅黑" w:hint="eastAsia"/>
          <w:szCs w:val="18"/>
        </w:rPr>
        <w:t>在__init__()方法中给类设置</w:t>
      </w:r>
      <w:r w:rsidRPr="00DF2B49">
        <w:rPr>
          <w:rFonts w:hAnsi="微软雅黑" w:cs="微软雅黑" w:hint="eastAsia"/>
          <w:color w:val="FF0000"/>
          <w:szCs w:val="18"/>
        </w:rPr>
        <w:t>默认属性</w:t>
      </w:r>
    </w:p>
    <w:p w:rsidR="00DF2B49" w:rsidRPr="00DF2B49" w:rsidRDefault="00DF2B49" w:rsidP="00DF2B49">
      <w:pPr>
        <w:ind w:firstLine="360"/>
        <w:jc w:val="both"/>
        <w:rPr>
          <w:rFonts w:hAnsi="微软雅黑" w:cs="宋体"/>
          <w:color w:val="000000"/>
          <w:szCs w:val="18"/>
        </w:rPr>
      </w:pPr>
      <w:r w:rsidRPr="00DF2B49">
        <w:rPr>
          <w:rFonts w:hAnsi="微软雅黑" w:cs="宋体"/>
          <w:bCs/>
          <w:color w:val="000080"/>
          <w:szCs w:val="18"/>
        </w:rPr>
        <w:t xml:space="preserve">class </w:t>
      </w:r>
      <w:r w:rsidRPr="00DF2B49">
        <w:rPr>
          <w:rFonts w:hAnsi="微软雅黑" w:cs="宋体"/>
          <w:color w:val="000000"/>
          <w:szCs w:val="18"/>
        </w:rPr>
        <w:t>Cat():</w:t>
      </w:r>
    </w:p>
    <w:p w:rsidR="00DF2B49" w:rsidRPr="00DF2B49" w:rsidRDefault="00DF2B49" w:rsidP="00DF2B49">
      <w:pPr>
        <w:ind w:firstLine="360"/>
        <w:jc w:val="both"/>
        <w:rPr>
          <w:rFonts w:hAnsi="微软雅黑" w:cs="宋体"/>
          <w:color w:val="000000"/>
          <w:szCs w:val="18"/>
        </w:rPr>
      </w:pPr>
      <w:r w:rsidRPr="00DF2B49">
        <w:rPr>
          <w:rFonts w:hAnsi="微软雅黑" w:cs="宋体"/>
          <w:color w:val="000000"/>
          <w:szCs w:val="18"/>
        </w:rPr>
        <w:t xml:space="preserve">    </w:t>
      </w:r>
      <w:r w:rsidRPr="00DF2B49">
        <w:rPr>
          <w:rFonts w:hAnsi="微软雅黑" w:cs="宋体"/>
          <w:bCs/>
          <w:color w:val="000080"/>
          <w:szCs w:val="18"/>
        </w:rPr>
        <w:t xml:space="preserve">def </w:t>
      </w:r>
      <w:r w:rsidRPr="00DF2B49">
        <w:rPr>
          <w:rFonts w:hAnsi="微软雅黑" w:cs="宋体"/>
          <w:color w:val="B200B2"/>
          <w:szCs w:val="18"/>
        </w:rPr>
        <w:t>__init__</w:t>
      </w:r>
      <w:r w:rsidRPr="00DF2B49">
        <w:rPr>
          <w:rFonts w:hAnsi="微软雅黑" w:cs="宋体"/>
          <w:color w:val="000000"/>
          <w:szCs w:val="18"/>
        </w:rPr>
        <w:t>(</w:t>
      </w:r>
      <w:r w:rsidRPr="00DF2B49">
        <w:rPr>
          <w:rFonts w:hAnsi="微软雅黑" w:cs="宋体"/>
          <w:color w:val="94558D"/>
          <w:szCs w:val="18"/>
        </w:rPr>
        <w:t>self</w:t>
      </w:r>
      <w:r w:rsidRPr="00DF2B49">
        <w:rPr>
          <w:rFonts w:hAnsi="微软雅黑" w:cs="宋体"/>
          <w:color w:val="000000"/>
          <w:szCs w:val="18"/>
        </w:rPr>
        <w:t>):</w:t>
      </w:r>
    </w:p>
    <w:p w:rsidR="00DF2B49" w:rsidRPr="00DF2B49" w:rsidRDefault="00DF2B49" w:rsidP="00DF2B49">
      <w:pPr>
        <w:ind w:firstLine="360"/>
        <w:jc w:val="both"/>
        <w:rPr>
          <w:rFonts w:hAnsi="微软雅黑" w:cs="宋体"/>
          <w:bCs/>
          <w:color w:val="008080"/>
          <w:szCs w:val="18"/>
        </w:rPr>
      </w:pPr>
      <w:r w:rsidRPr="00DF2B49">
        <w:rPr>
          <w:rFonts w:hAnsi="微软雅黑" w:cs="宋体"/>
          <w:color w:val="000000"/>
          <w:szCs w:val="18"/>
        </w:rPr>
        <w:t xml:space="preserve">        </w:t>
      </w:r>
      <w:r w:rsidRPr="00DF2B49">
        <w:rPr>
          <w:rFonts w:hAnsi="微软雅黑" w:cs="宋体"/>
          <w:color w:val="94558D"/>
          <w:szCs w:val="18"/>
        </w:rPr>
        <w:t>self</w:t>
      </w:r>
      <w:r w:rsidRPr="00DF2B49">
        <w:rPr>
          <w:rFonts w:hAnsi="微软雅黑" w:cs="宋体"/>
          <w:color w:val="000000"/>
          <w:szCs w:val="18"/>
        </w:rPr>
        <w:t xml:space="preserve">.name = </w:t>
      </w:r>
      <w:r w:rsidRPr="00DF2B49">
        <w:rPr>
          <w:rFonts w:hAnsi="微软雅黑" w:cs="宋体"/>
          <w:bCs/>
          <w:color w:val="008080"/>
          <w:szCs w:val="18"/>
        </w:rPr>
        <w:t>'汤姆'</w:t>
      </w:r>
    </w:p>
    <w:p w:rsidR="00DF2B49" w:rsidRPr="00DF2B49" w:rsidRDefault="00DF2B49" w:rsidP="00DF2B49">
      <w:pPr>
        <w:ind w:firstLine="360"/>
        <w:jc w:val="both"/>
        <w:rPr>
          <w:rFonts w:hAnsi="微软雅黑" w:cs="宋体"/>
          <w:color w:val="0000FF"/>
          <w:szCs w:val="18"/>
        </w:rPr>
      </w:pPr>
      <w:r w:rsidRPr="00DF2B49">
        <w:rPr>
          <w:rFonts w:hAnsi="微软雅黑" w:cs="宋体"/>
          <w:bCs/>
          <w:color w:val="008080"/>
          <w:szCs w:val="18"/>
        </w:rPr>
        <w:t xml:space="preserve">        </w:t>
      </w:r>
      <w:r w:rsidRPr="00DF2B49">
        <w:rPr>
          <w:rFonts w:hAnsi="微软雅黑" w:cs="宋体"/>
          <w:color w:val="94558D"/>
          <w:szCs w:val="18"/>
        </w:rPr>
        <w:t>self</w:t>
      </w:r>
      <w:r w:rsidRPr="00DF2B49">
        <w:rPr>
          <w:rFonts w:hAnsi="微软雅黑" w:cs="宋体"/>
          <w:color w:val="000000"/>
          <w:szCs w:val="18"/>
        </w:rPr>
        <w:t xml:space="preserve">.age = </w:t>
      </w:r>
      <w:r w:rsidRPr="00DF2B49">
        <w:rPr>
          <w:rFonts w:hAnsi="微软雅黑" w:cs="宋体"/>
          <w:color w:val="0000FF"/>
          <w:szCs w:val="18"/>
        </w:rPr>
        <w:t>18</w:t>
      </w:r>
    </w:p>
    <w:p w:rsidR="00DF2B49" w:rsidRPr="00DF2B49" w:rsidRDefault="00DF2B49" w:rsidP="00DF2B49">
      <w:pPr>
        <w:ind w:firstLine="360"/>
        <w:jc w:val="both"/>
        <w:rPr>
          <w:rFonts w:hAnsi="微软雅黑" w:cs="宋体"/>
          <w:color w:val="000000"/>
          <w:szCs w:val="18"/>
        </w:rPr>
      </w:pPr>
      <w:r w:rsidRPr="00DF2B49">
        <w:rPr>
          <w:rFonts w:hAnsi="微软雅黑" w:cs="宋体"/>
          <w:color w:val="0000FF"/>
          <w:szCs w:val="18"/>
        </w:rPr>
        <w:t xml:space="preserve">    </w:t>
      </w:r>
      <w:r w:rsidRPr="00DF2B49">
        <w:rPr>
          <w:rFonts w:hAnsi="微软雅黑" w:cs="宋体"/>
          <w:bCs/>
          <w:color w:val="000080"/>
          <w:szCs w:val="18"/>
        </w:rPr>
        <w:t xml:space="preserve">def </w:t>
      </w:r>
      <w:r w:rsidRPr="00DF2B49">
        <w:rPr>
          <w:rFonts w:hAnsi="微软雅黑" w:cs="宋体"/>
          <w:color w:val="000000"/>
          <w:szCs w:val="18"/>
        </w:rPr>
        <w:t>eat(</w:t>
      </w:r>
      <w:r w:rsidRPr="00DF2B49">
        <w:rPr>
          <w:rFonts w:hAnsi="微软雅黑" w:cs="宋体"/>
          <w:color w:val="94558D"/>
          <w:szCs w:val="18"/>
        </w:rPr>
        <w:t>self</w:t>
      </w:r>
      <w:r w:rsidRPr="00DF2B49">
        <w:rPr>
          <w:rFonts w:hAnsi="微软雅黑" w:cs="宋体"/>
          <w:color w:val="000000"/>
          <w:szCs w:val="18"/>
        </w:rPr>
        <w:t>):</w:t>
      </w:r>
    </w:p>
    <w:p w:rsidR="00DF2B49" w:rsidRPr="00DF2B49" w:rsidRDefault="00DF2B49" w:rsidP="00DF2B49">
      <w:pPr>
        <w:ind w:firstLine="360"/>
        <w:jc w:val="both"/>
        <w:rPr>
          <w:rFonts w:hAnsi="微软雅黑" w:cs="宋体"/>
          <w:color w:val="000000"/>
          <w:szCs w:val="18"/>
        </w:rPr>
      </w:pPr>
      <w:r w:rsidRPr="00DF2B49">
        <w:rPr>
          <w:rFonts w:hAnsi="微软雅黑" w:cs="宋体"/>
          <w:color w:val="000000"/>
          <w:szCs w:val="18"/>
        </w:rPr>
        <w:t xml:space="preserve">        </w:t>
      </w:r>
      <w:r w:rsidRPr="00DF2B49">
        <w:rPr>
          <w:rFonts w:hAnsi="微软雅黑" w:cs="宋体"/>
          <w:color w:val="000080"/>
          <w:szCs w:val="18"/>
        </w:rPr>
        <w:t>print</w:t>
      </w:r>
      <w:r w:rsidRPr="00DF2B49">
        <w:rPr>
          <w:rFonts w:hAnsi="微软雅黑" w:cs="宋体"/>
          <w:color w:val="000000"/>
          <w:szCs w:val="18"/>
        </w:rPr>
        <w:t>(</w:t>
      </w:r>
      <w:r w:rsidRPr="00DF2B49">
        <w:rPr>
          <w:rFonts w:hAnsi="微软雅黑" w:cs="宋体"/>
          <w:bCs/>
          <w:color w:val="008080"/>
          <w:szCs w:val="18"/>
        </w:rPr>
        <w:t>'猫在吃……'</w:t>
      </w:r>
      <w:r w:rsidRPr="00DF2B49">
        <w:rPr>
          <w:rFonts w:hAnsi="微软雅黑" w:cs="宋体"/>
          <w:color w:val="000000"/>
          <w:szCs w:val="18"/>
        </w:rPr>
        <w:t>)</w:t>
      </w:r>
    </w:p>
    <w:p w:rsidR="00DF2B49" w:rsidRPr="00DF2B49" w:rsidRDefault="00DF2B49" w:rsidP="00DF2B49">
      <w:pPr>
        <w:ind w:firstLine="360"/>
        <w:jc w:val="both"/>
        <w:rPr>
          <w:rFonts w:hAnsi="微软雅黑" w:cs="宋体"/>
          <w:color w:val="000000"/>
          <w:szCs w:val="18"/>
        </w:rPr>
      </w:pPr>
      <w:r w:rsidRPr="00DF2B49">
        <w:rPr>
          <w:rFonts w:hAnsi="微软雅黑" w:cs="宋体"/>
          <w:color w:val="000000"/>
          <w:szCs w:val="18"/>
        </w:rPr>
        <w:t xml:space="preserve">    </w:t>
      </w:r>
      <w:r w:rsidRPr="00DF2B49">
        <w:rPr>
          <w:rFonts w:hAnsi="微软雅黑" w:cs="宋体"/>
          <w:bCs/>
          <w:color w:val="000080"/>
          <w:szCs w:val="18"/>
        </w:rPr>
        <w:t xml:space="preserve">def </w:t>
      </w:r>
      <w:r w:rsidRPr="00DF2B49">
        <w:rPr>
          <w:rFonts w:hAnsi="微软雅黑" w:cs="宋体"/>
          <w:color w:val="000000"/>
          <w:szCs w:val="18"/>
        </w:rPr>
        <w:t>drink(</w:t>
      </w:r>
      <w:r w:rsidRPr="00DF2B49">
        <w:rPr>
          <w:rFonts w:hAnsi="微软雅黑" w:cs="宋体"/>
          <w:color w:val="94558D"/>
          <w:szCs w:val="18"/>
        </w:rPr>
        <w:t>self</w:t>
      </w:r>
      <w:r w:rsidRPr="00DF2B49">
        <w:rPr>
          <w:rFonts w:hAnsi="微软雅黑" w:cs="宋体"/>
          <w:color w:val="000000"/>
          <w:szCs w:val="18"/>
        </w:rPr>
        <w:t>):</w:t>
      </w:r>
    </w:p>
    <w:p w:rsidR="00DF2B49" w:rsidRPr="00DF2B49" w:rsidRDefault="00DF2B49" w:rsidP="00DF2B49">
      <w:pPr>
        <w:ind w:firstLine="360"/>
        <w:jc w:val="both"/>
        <w:rPr>
          <w:rFonts w:hAnsi="微软雅黑" w:cs="宋体"/>
          <w:color w:val="000000"/>
          <w:szCs w:val="18"/>
        </w:rPr>
      </w:pPr>
      <w:r w:rsidRPr="00DF2B49">
        <w:rPr>
          <w:rFonts w:hAnsi="微软雅黑" w:cs="宋体"/>
          <w:color w:val="000000"/>
          <w:szCs w:val="18"/>
        </w:rPr>
        <w:t xml:space="preserve">        </w:t>
      </w:r>
      <w:r w:rsidRPr="00DF2B49">
        <w:rPr>
          <w:rFonts w:hAnsi="微软雅黑" w:cs="宋体"/>
          <w:color w:val="000080"/>
          <w:szCs w:val="18"/>
        </w:rPr>
        <w:t>print</w:t>
      </w:r>
      <w:r w:rsidRPr="00DF2B49">
        <w:rPr>
          <w:rFonts w:hAnsi="微软雅黑" w:cs="宋体"/>
          <w:color w:val="000000"/>
          <w:szCs w:val="18"/>
        </w:rPr>
        <w:t>(</w:t>
      </w:r>
      <w:r w:rsidRPr="00DF2B49">
        <w:rPr>
          <w:rFonts w:hAnsi="微软雅黑" w:cs="宋体"/>
          <w:bCs/>
          <w:color w:val="008080"/>
          <w:szCs w:val="18"/>
        </w:rPr>
        <w:t>'猫仔喝水……'</w:t>
      </w:r>
      <w:r w:rsidRPr="00DF2B49">
        <w:rPr>
          <w:rFonts w:hAnsi="微软雅黑" w:cs="宋体"/>
          <w:color w:val="000000"/>
          <w:szCs w:val="18"/>
        </w:rPr>
        <w:t>)</w:t>
      </w:r>
    </w:p>
    <w:p w:rsidR="00DF2B49" w:rsidRPr="00DF2B49" w:rsidRDefault="00DF2B49" w:rsidP="00DF2B49">
      <w:pPr>
        <w:ind w:firstLine="360"/>
        <w:jc w:val="both"/>
        <w:rPr>
          <w:rFonts w:hAnsi="微软雅黑" w:cs="宋体"/>
          <w:color w:val="000000"/>
          <w:szCs w:val="18"/>
        </w:rPr>
      </w:pPr>
      <w:r w:rsidRPr="00DF2B49">
        <w:rPr>
          <w:rFonts w:hAnsi="微软雅黑" w:cs="宋体"/>
          <w:color w:val="000000"/>
          <w:szCs w:val="18"/>
        </w:rPr>
        <w:t xml:space="preserve">    </w:t>
      </w:r>
      <w:r w:rsidRPr="00DF2B49">
        <w:rPr>
          <w:rFonts w:hAnsi="微软雅黑" w:cs="宋体"/>
          <w:bCs/>
          <w:color w:val="000080"/>
          <w:szCs w:val="18"/>
        </w:rPr>
        <w:t xml:space="preserve">def </w:t>
      </w:r>
      <w:r w:rsidRPr="00DF2B49">
        <w:rPr>
          <w:rFonts w:hAnsi="微软雅黑" w:cs="宋体"/>
          <w:color w:val="000000"/>
          <w:szCs w:val="18"/>
        </w:rPr>
        <w:t>print_info(</w:t>
      </w:r>
      <w:r w:rsidRPr="00DF2B49">
        <w:rPr>
          <w:rFonts w:hAnsi="微软雅黑" w:cs="宋体"/>
          <w:color w:val="94558D"/>
          <w:szCs w:val="18"/>
        </w:rPr>
        <w:t>self</w:t>
      </w:r>
      <w:r w:rsidRPr="00DF2B49">
        <w:rPr>
          <w:rFonts w:hAnsi="微软雅黑" w:cs="宋体"/>
          <w:color w:val="000000"/>
          <w:szCs w:val="18"/>
        </w:rPr>
        <w:t>):</w:t>
      </w:r>
    </w:p>
    <w:p w:rsidR="00DF2B49" w:rsidRPr="00DF2B49" w:rsidRDefault="00DF2B49" w:rsidP="00DF2B49">
      <w:pPr>
        <w:ind w:firstLine="360"/>
        <w:jc w:val="both"/>
        <w:rPr>
          <w:rFonts w:hAnsi="微软雅黑" w:cs="宋体"/>
          <w:color w:val="000000"/>
          <w:szCs w:val="18"/>
        </w:rPr>
      </w:pPr>
      <w:r w:rsidRPr="00DF2B49">
        <w:rPr>
          <w:rFonts w:hAnsi="微软雅黑" w:cs="宋体"/>
          <w:color w:val="000000"/>
          <w:szCs w:val="18"/>
        </w:rPr>
        <w:t xml:space="preserve">        </w:t>
      </w:r>
      <w:r w:rsidRPr="00DF2B49">
        <w:rPr>
          <w:rFonts w:hAnsi="微软雅黑" w:cs="宋体"/>
          <w:color w:val="000080"/>
          <w:szCs w:val="18"/>
        </w:rPr>
        <w:t>print</w:t>
      </w:r>
      <w:r w:rsidRPr="00DF2B49">
        <w:rPr>
          <w:rFonts w:hAnsi="微软雅黑" w:cs="宋体"/>
          <w:color w:val="000000"/>
          <w:szCs w:val="18"/>
        </w:rPr>
        <w:t>(</w:t>
      </w:r>
      <w:r w:rsidRPr="00DF2B49">
        <w:rPr>
          <w:rFonts w:hAnsi="微软雅黑" w:cs="宋体"/>
          <w:bCs/>
          <w:color w:val="008080"/>
          <w:szCs w:val="18"/>
        </w:rPr>
        <w:t>'%s 的年龄是%s'</w:t>
      </w:r>
      <w:r w:rsidRPr="00DF2B49">
        <w:rPr>
          <w:rFonts w:hAnsi="微软雅黑" w:cs="宋体"/>
          <w:color w:val="000000"/>
          <w:szCs w:val="18"/>
        </w:rPr>
        <w:t>%(</w:t>
      </w:r>
      <w:r w:rsidRPr="00DF2B49">
        <w:rPr>
          <w:rFonts w:hAnsi="微软雅黑" w:cs="宋体"/>
          <w:color w:val="94558D"/>
          <w:szCs w:val="18"/>
        </w:rPr>
        <w:t>self</w:t>
      </w:r>
      <w:r w:rsidRPr="00DF2B49">
        <w:rPr>
          <w:rFonts w:hAnsi="微软雅黑" w:cs="宋体"/>
          <w:color w:val="000000"/>
          <w:szCs w:val="18"/>
        </w:rPr>
        <w:t>.name,</w:t>
      </w:r>
      <w:r w:rsidRPr="00DF2B49">
        <w:rPr>
          <w:rFonts w:hAnsi="微软雅黑" w:cs="宋体"/>
          <w:color w:val="94558D"/>
          <w:szCs w:val="18"/>
        </w:rPr>
        <w:t>self</w:t>
      </w:r>
      <w:r w:rsidRPr="00DF2B49">
        <w:rPr>
          <w:rFonts w:hAnsi="微软雅黑" w:cs="宋体"/>
          <w:color w:val="000000"/>
          <w:szCs w:val="18"/>
        </w:rPr>
        <w:t>.age))</w:t>
      </w:r>
    </w:p>
    <w:p w:rsidR="00DF2B49" w:rsidRPr="00DF2B49" w:rsidRDefault="00DF2B49" w:rsidP="00DF2B49">
      <w:pPr>
        <w:ind w:firstLine="360"/>
        <w:jc w:val="both"/>
        <w:rPr>
          <w:rFonts w:hAnsi="微软雅黑" w:cs="宋体"/>
          <w:i/>
          <w:iCs/>
          <w:color w:val="808080"/>
          <w:szCs w:val="18"/>
        </w:rPr>
      </w:pPr>
      <w:r w:rsidRPr="00DF2B49">
        <w:rPr>
          <w:rFonts w:hAnsi="微软雅黑" w:cs="宋体"/>
          <w:i/>
          <w:iCs/>
          <w:color w:val="808080"/>
          <w:szCs w:val="18"/>
        </w:rPr>
        <w:t>#实例化对对象</w:t>
      </w:r>
    </w:p>
    <w:p w:rsidR="00DF2B49" w:rsidRPr="00DF2B49" w:rsidRDefault="00DF2B49" w:rsidP="00DF2B49">
      <w:pPr>
        <w:ind w:firstLine="360"/>
        <w:jc w:val="both"/>
        <w:rPr>
          <w:rFonts w:hAnsi="微软雅黑" w:cs="宋体"/>
          <w:i/>
          <w:iCs/>
          <w:color w:val="808080"/>
          <w:szCs w:val="18"/>
        </w:rPr>
      </w:pPr>
      <w:r w:rsidRPr="00DF2B49">
        <w:rPr>
          <w:rFonts w:hAnsi="微软雅黑" w:cs="宋体"/>
          <w:color w:val="000000"/>
          <w:szCs w:val="18"/>
        </w:rPr>
        <w:t>tom = Cat()</w:t>
      </w:r>
    </w:p>
    <w:p w:rsidR="00DF2B49" w:rsidRPr="00DF2B49" w:rsidRDefault="00DF2B49" w:rsidP="00DF2B49">
      <w:pPr>
        <w:ind w:firstLine="360"/>
        <w:jc w:val="both"/>
        <w:rPr>
          <w:rFonts w:hAnsi="微软雅黑" w:cs="宋体"/>
          <w:b w:val="0"/>
          <w:color w:val="000000"/>
          <w:szCs w:val="18"/>
        </w:rPr>
      </w:pPr>
      <w:r w:rsidRPr="00DF2B49">
        <w:rPr>
          <w:rFonts w:hAnsi="微软雅黑" w:cs="宋体"/>
          <w:color w:val="000000"/>
          <w:szCs w:val="18"/>
        </w:rPr>
        <w:t>tom.print_info()</w:t>
      </w:r>
    </w:p>
    <w:p w:rsidR="00DF2B49" w:rsidRPr="00DF2B49" w:rsidRDefault="00DF2B49" w:rsidP="00DF2B49">
      <w:pPr>
        <w:ind w:firstLine="360"/>
        <w:jc w:val="both"/>
        <w:rPr>
          <w:rFonts w:hAnsi="微软雅黑" w:cs="宋体"/>
          <w:b w:val="0"/>
          <w:bCs/>
          <w:color w:val="000080"/>
          <w:szCs w:val="18"/>
        </w:rPr>
      </w:pPr>
      <w:r w:rsidRPr="00DF2B49">
        <w:rPr>
          <w:rFonts w:hAnsi="微软雅黑" w:cs="宋体"/>
          <w:bCs/>
          <w:color w:val="000080"/>
          <w:szCs w:val="18"/>
        </w:rPr>
        <w:t>运行结果如下：</w:t>
      </w:r>
    </w:p>
    <w:p w:rsidR="00DF2B49" w:rsidRPr="00DF2B49" w:rsidRDefault="00DF2B49" w:rsidP="00DF2B49">
      <w:pPr>
        <w:ind w:firstLine="360"/>
        <w:jc w:val="both"/>
        <w:rPr>
          <w:rFonts w:hAnsi="微软雅黑" w:cs="宋体"/>
          <w:b w:val="0"/>
          <w:color w:val="000000"/>
          <w:szCs w:val="18"/>
        </w:rPr>
      </w:pPr>
      <w:r w:rsidRPr="00DF2B49">
        <w:rPr>
          <w:rFonts w:hAnsi="微软雅黑" w:cs="宋体"/>
          <w:color w:val="000000"/>
          <w:szCs w:val="18"/>
        </w:rPr>
        <w:lastRenderedPageBreak/>
        <w:t>汤姆 的年龄是18</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小结：</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当创建Cat对象后，在没有调用__init__()方法的前提下，tom就默认拥有了2个属性name和age，原因是__init__()方法是在创建对象后，就立刻被Python解析器默认调用了</w:t>
      </w:r>
    </w:p>
    <w:p w:rsidR="00DF2B49" w:rsidRPr="00DF2B49" w:rsidRDefault="00DF2B49" w:rsidP="00DF2B49">
      <w:pPr>
        <w:ind w:firstLine="360"/>
        <w:jc w:val="both"/>
        <w:rPr>
          <w:rFonts w:hAnsi="微软雅黑" w:cs="微软雅黑"/>
          <w:b w:val="0"/>
          <w:szCs w:val="18"/>
        </w:rPr>
      </w:pPr>
      <w:r>
        <w:rPr>
          <w:rFonts w:hAnsi="微软雅黑" w:cs="微软雅黑" w:hint="eastAsia"/>
          <w:szCs w:val="18"/>
        </w:rPr>
        <w:t xml:space="preserve">4.  </w:t>
      </w:r>
      <w:r w:rsidRPr="00DF2B49">
        <w:rPr>
          <w:rFonts w:hAnsi="微软雅黑" w:cs="微软雅黑" w:hint="eastAsia"/>
          <w:szCs w:val="18"/>
        </w:rPr>
        <w:t>使用__init__()传递参数</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既然在创建完对象后__init__()方法已经被默认的执行了，那么能否让对象在调用__init__()方法的时候传递一些参数呢？如果可以，那怎样传递呢？</w:t>
      </w:r>
    </w:p>
    <w:p w:rsidR="00DF2B49" w:rsidRPr="00DF2B49" w:rsidRDefault="00DF2B49" w:rsidP="00DF2B49">
      <w:pPr>
        <w:ind w:firstLine="360"/>
        <w:jc w:val="both"/>
        <w:rPr>
          <w:rFonts w:hAnsi="微软雅黑" w:cs="宋体"/>
          <w:b w:val="0"/>
          <w:color w:val="000000"/>
          <w:szCs w:val="18"/>
        </w:rPr>
      </w:pPr>
      <w:r w:rsidRPr="00DF2B49">
        <w:rPr>
          <w:rFonts w:hAnsi="微软雅黑" w:cs="宋体"/>
          <w:color w:val="000000"/>
          <w:szCs w:val="18"/>
        </w:rPr>
        <w:t>案例：</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B200B2"/>
          <w:kern w:val="0"/>
          <w:szCs w:val="18"/>
        </w:rPr>
        <w:t>__init__</w:t>
      </w:r>
      <w:r w:rsidRPr="00DF2B49">
        <w:rPr>
          <w:rFonts w:hAnsi="微软雅黑" w:cs="宋体" w:hint="eastAsia"/>
          <w:color w:val="000000"/>
          <w:kern w:val="0"/>
          <w:szCs w:val="18"/>
        </w:rPr>
        <w:t>(</w:t>
      </w:r>
      <w:r w:rsidRPr="00DF2B49">
        <w:rPr>
          <w:rFonts w:hAnsi="微软雅黑" w:cs="宋体" w:hint="eastAsia"/>
          <w:color w:val="94558D"/>
          <w:kern w:val="0"/>
          <w:szCs w:val="18"/>
        </w:rPr>
        <w:t>self</w:t>
      </w:r>
      <w:r w:rsidRPr="00DF2B49">
        <w:rPr>
          <w:rFonts w:hAnsi="微软雅黑" w:cs="宋体" w:hint="eastAsia"/>
          <w:color w:val="000000"/>
          <w:kern w:val="0"/>
          <w:szCs w:val="18"/>
        </w:rPr>
        <w:t>,name,age):</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94558D"/>
          <w:kern w:val="0"/>
          <w:szCs w:val="18"/>
        </w:rPr>
        <w:t>self</w:t>
      </w:r>
      <w:r w:rsidRPr="00DF2B49">
        <w:rPr>
          <w:rFonts w:hAnsi="微软雅黑" w:cs="宋体" w:hint="eastAsia"/>
          <w:color w:val="000000"/>
          <w:kern w:val="0"/>
          <w:szCs w:val="18"/>
        </w:rPr>
        <w:t>.name = name</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94558D"/>
          <w:kern w:val="0"/>
          <w:szCs w:val="18"/>
        </w:rPr>
        <w:t>self</w:t>
      </w:r>
      <w:r w:rsidRPr="00DF2B49">
        <w:rPr>
          <w:rFonts w:hAnsi="微软雅黑" w:cs="宋体" w:hint="eastAsia"/>
          <w:color w:val="000000"/>
          <w:kern w:val="0"/>
          <w:szCs w:val="18"/>
        </w:rPr>
        <w:t>.age = age</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eat(</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'猫在吃……'</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drink(</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'猫仔喝水……'</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bCs/>
          <w:color w:val="000080"/>
          <w:kern w:val="0"/>
          <w:szCs w:val="18"/>
        </w:rPr>
        <w:t xml:space="preserve">def </w:t>
      </w:r>
      <w:r w:rsidRPr="00DF2B49">
        <w:rPr>
          <w:rFonts w:hAnsi="微软雅黑" w:cs="宋体" w:hint="eastAsia"/>
          <w:color w:val="000000"/>
          <w:kern w:val="0"/>
          <w:szCs w:val="18"/>
        </w:rPr>
        <w:t>print_info(</w:t>
      </w:r>
      <w:r w:rsidRPr="00DF2B49">
        <w:rPr>
          <w:rFonts w:hAnsi="微软雅黑" w:cs="宋体" w:hint="eastAsia"/>
          <w:color w:val="94558D"/>
          <w:kern w:val="0"/>
          <w:szCs w:val="18"/>
        </w:rPr>
        <w:t>self</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 xml:space="preserve">        </w:t>
      </w:r>
      <w:r w:rsidRPr="00DF2B49">
        <w:rPr>
          <w:rFonts w:hAnsi="微软雅黑" w:cs="宋体" w:hint="eastAsia"/>
          <w:color w:val="000080"/>
          <w:kern w:val="0"/>
          <w:szCs w:val="18"/>
        </w:rPr>
        <w:t>print</w:t>
      </w:r>
      <w:r w:rsidRPr="00DF2B49">
        <w:rPr>
          <w:rFonts w:hAnsi="微软雅黑" w:cs="宋体" w:hint="eastAsia"/>
          <w:color w:val="000000"/>
          <w:kern w:val="0"/>
          <w:szCs w:val="18"/>
        </w:rPr>
        <w:t>(</w:t>
      </w:r>
      <w:r w:rsidRPr="00DF2B49">
        <w:rPr>
          <w:rFonts w:hAnsi="微软雅黑" w:cs="宋体" w:hint="eastAsia"/>
          <w:bCs/>
          <w:color w:val="008080"/>
          <w:kern w:val="0"/>
          <w:szCs w:val="18"/>
        </w:rPr>
        <w:t>'%s 的年龄是%s'</w:t>
      </w:r>
      <w:r w:rsidRPr="00DF2B49">
        <w:rPr>
          <w:rFonts w:hAnsi="微软雅黑" w:cs="宋体" w:hint="eastAsia"/>
          <w:color w:val="000000"/>
          <w:kern w:val="0"/>
          <w:szCs w:val="18"/>
        </w:rPr>
        <w:t>%(</w:t>
      </w:r>
      <w:r w:rsidRPr="00DF2B49">
        <w:rPr>
          <w:rFonts w:hAnsi="微软雅黑" w:cs="宋体" w:hint="eastAsia"/>
          <w:color w:val="94558D"/>
          <w:kern w:val="0"/>
          <w:szCs w:val="18"/>
        </w:rPr>
        <w:t>self</w:t>
      </w:r>
      <w:r w:rsidRPr="00DF2B49">
        <w:rPr>
          <w:rFonts w:hAnsi="微软雅黑" w:cs="宋体" w:hint="eastAsia"/>
          <w:color w:val="000000"/>
          <w:kern w:val="0"/>
          <w:szCs w:val="18"/>
        </w:rPr>
        <w:t>.name,</w:t>
      </w:r>
      <w:r w:rsidRPr="00DF2B49">
        <w:rPr>
          <w:rFonts w:hAnsi="微软雅黑" w:cs="宋体" w:hint="eastAsia"/>
          <w:color w:val="94558D"/>
          <w:kern w:val="0"/>
          <w:szCs w:val="18"/>
        </w:rPr>
        <w:t>self</w:t>
      </w:r>
      <w:r w:rsidRPr="00DF2B49">
        <w:rPr>
          <w:rFonts w:hAnsi="微软雅黑" w:cs="宋体" w:hint="eastAsia"/>
          <w:color w:val="000000"/>
          <w:kern w:val="0"/>
          <w:szCs w:val="18"/>
        </w:rPr>
        <w:t>.age))</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#实例化对对象</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color w:val="000000"/>
          <w:kern w:val="0"/>
          <w:szCs w:val="18"/>
        </w:rPr>
        <w:t>tom = Cat(</w:t>
      </w:r>
      <w:r w:rsidRPr="00DF2B49">
        <w:rPr>
          <w:rFonts w:hAnsi="微软雅黑" w:cs="宋体" w:hint="eastAsia"/>
          <w:bCs/>
          <w:color w:val="008080"/>
          <w:kern w:val="0"/>
          <w:szCs w:val="18"/>
        </w:rPr>
        <w:t>'汤姆'</w:t>
      </w:r>
      <w:r w:rsidRPr="00DF2B49">
        <w:rPr>
          <w:rFonts w:hAnsi="微软雅黑" w:cs="宋体" w:hint="eastAsia"/>
          <w:color w:val="000000"/>
          <w:kern w:val="0"/>
          <w:szCs w:val="18"/>
        </w:rPr>
        <w:t>,</w:t>
      </w:r>
      <w:r w:rsidRPr="00DF2B49">
        <w:rPr>
          <w:rFonts w:hAnsi="微软雅黑" w:cs="宋体" w:hint="eastAsia"/>
          <w:color w:val="0000FF"/>
          <w:kern w:val="0"/>
          <w:szCs w:val="18"/>
        </w:rPr>
        <w:t>18</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 tom.name = '汤姆'</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 tom.age = 18</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color w:val="000000"/>
          <w:kern w:val="0"/>
          <w:szCs w:val="18"/>
        </w:rPr>
        <w:t>tom.print_info()</w:t>
      </w:r>
    </w:p>
    <w:p w:rsidR="00DF2B49" w:rsidRPr="00DF2B49" w:rsidRDefault="00DF2B49" w:rsidP="00DF2B49">
      <w:pPr>
        <w:ind w:firstLine="360"/>
        <w:jc w:val="both"/>
        <w:rPr>
          <w:rFonts w:hAnsi="微软雅黑" w:cs="宋体"/>
          <w:b w:val="0"/>
          <w:bCs/>
          <w:color w:val="000080"/>
          <w:szCs w:val="18"/>
        </w:rPr>
      </w:pPr>
      <w:r w:rsidRPr="00DF2B49">
        <w:rPr>
          <w:rFonts w:hAnsi="微软雅黑" w:cs="宋体"/>
          <w:bCs/>
          <w:color w:val="000080"/>
          <w:szCs w:val="18"/>
        </w:rPr>
        <w:t>运行结果如下：</w:t>
      </w:r>
    </w:p>
    <w:p w:rsidR="00DF2B49" w:rsidRPr="00DF2B49" w:rsidRDefault="00DF2B49" w:rsidP="00DF2B49">
      <w:pPr>
        <w:ind w:firstLine="360"/>
        <w:jc w:val="both"/>
        <w:rPr>
          <w:rFonts w:hAnsi="微软雅黑" w:cs="宋体"/>
          <w:b w:val="0"/>
          <w:color w:val="000000"/>
          <w:szCs w:val="18"/>
        </w:rPr>
      </w:pPr>
      <w:r w:rsidRPr="00DF2B49">
        <w:rPr>
          <w:rFonts w:hAnsi="微软雅黑" w:cs="宋体"/>
          <w:color w:val="000000"/>
          <w:szCs w:val="18"/>
        </w:rPr>
        <w:t>汤姆 的年龄是18</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小结：</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__init__()方法，在创建一个对象时</w:t>
      </w:r>
      <w:r w:rsidRPr="00DF2B49">
        <w:rPr>
          <w:rFonts w:hAnsi="微软雅黑" w:cs="微软雅黑" w:hint="eastAsia"/>
          <w:color w:val="FF0000"/>
          <w:szCs w:val="18"/>
        </w:rPr>
        <w:t>默认被调用</w:t>
      </w:r>
      <w:r w:rsidRPr="00DF2B49">
        <w:rPr>
          <w:rFonts w:hAnsi="微软雅黑" w:cs="微软雅黑" w:hint="eastAsia"/>
          <w:szCs w:val="18"/>
        </w:rPr>
        <w:t>，不需要手动调用;</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__init__(self)中，默认有1个参数名字为self，如果在创建对象时传递了2个实参，那么__init__(self)中出了self作为第一个形参外还需要2个形参，例如__init__(self,x,y);</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__init__(self)中的self参数，不需要开发者传递，python解释器会自动把当前的对象引用传递进去。</w:t>
      </w:r>
    </w:p>
    <w:p w:rsidR="00DF2B49" w:rsidRPr="00DF2B49" w:rsidRDefault="00DF2B49" w:rsidP="00DF2B49">
      <w:pPr>
        <w:pStyle w:val="3"/>
      </w:pPr>
      <w:r w:rsidRPr="00DF2B49">
        <w:rPr>
          <w:rFonts w:hint="eastAsia"/>
        </w:rPr>
        <w:t>9.4.3  扩展知识点</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定义一个类分为2种：新式类和经典类，上面class Cat(object)是一个新式类，显式继承object。那么我们想一想经典类的写法是什么呢？它们之间的区别在哪里呢？</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#经典类</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#新式类</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r w:rsidRPr="00DF2B49">
        <w:rPr>
          <w:rFonts w:hAnsi="微软雅黑" w:cs="宋体" w:hint="eastAsia"/>
          <w:color w:val="000080"/>
          <w:kern w:val="0"/>
          <w:szCs w:val="18"/>
        </w:rPr>
        <w:t>object</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新式类和经典类的区别</w:t>
      </w:r>
    </w:p>
    <w:p w:rsidR="00DF2B49" w:rsidRPr="00DF2B49" w:rsidRDefault="00DF2B49" w:rsidP="00DF2B49">
      <w:pPr>
        <w:ind w:firstLine="360"/>
        <w:jc w:val="both"/>
        <w:rPr>
          <w:rFonts w:hAnsi="微软雅黑" w:cs="宋体"/>
          <w:b w:val="0"/>
          <w:szCs w:val="18"/>
        </w:rPr>
      </w:pPr>
      <w:r w:rsidRPr="00DF2B49">
        <w:rPr>
          <w:rFonts w:hAnsi="微软雅黑" w:cs="微软雅黑" w:hint="eastAsia"/>
          <w:kern w:val="0"/>
          <w:szCs w:val="18"/>
        </w:rPr>
        <w:t>在Python 3.x中</w:t>
      </w:r>
      <w:r w:rsidRPr="00DF2B49">
        <w:rPr>
          <w:rFonts w:hAnsi="微软雅黑" w:cs="微软雅黑" w:hint="eastAsia"/>
          <w:color w:val="FF0000"/>
          <w:kern w:val="0"/>
          <w:szCs w:val="18"/>
        </w:rPr>
        <w:t>取消经典类，默认都是新式类</w:t>
      </w:r>
      <w:r w:rsidRPr="00DF2B49">
        <w:rPr>
          <w:rFonts w:hAnsi="微软雅黑" w:cs="微软雅黑" w:hint="eastAsia"/>
          <w:kern w:val="0"/>
          <w:szCs w:val="18"/>
        </w:rPr>
        <w:t>，并且不必显式的继承object，也就是说：</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i/>
          <w:iCs/>
          <w:color w:val="808080"/>
          <w:kern w:val="0"/>
          <w:szCs w:val="18"/>
        </w:rPr>
        <w:t>#新式类</w:t>
      </w:r>
    </w:p>
    <w:p w:rsidR="00DF2B49" w:rsidRPr="00DF2B49" w:rsidRDefault="00DF2B49" w:rsidP="00DF2B49">
      <w:pPr>
        <w:ind w:firstLine="360"/>
        <w:jc w:val="both"/>
        <w:rPr>
          <w:rFonts w:hAnsi="微软雅黑" w:cs="宋体"/>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p>
    <w:p w:rsidR="00DF2B49" w:rsidRPr="00DF2B49" w:rsidRDefault="00DF2B49" w:rsidP="00DF2B49">
      <w:pPr>
        <w:ind w:firstLine="360"/>
        <w:jc w:val="both"/>
        <w:rPr>
          <w:rFonts w:hAnsi="微软雅黑" w:cs="宋体"/>
          <w:i/>
          <w:iCs/>
          <w:color w:val="80808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p>
    <w:p w:rsidR="00DF2B49" w:rsidRPr="00DF2B49" w:rsidRDefault="00DF2B49" w:rsidP="00DF2B49">
      <w:pPr>
        <w:ind w:firstLine="360"/>
        <w:jc w:val="both"/>
        <w:rPr>
          <w:rFonts w:hAnsi="微软雅黑" w:cs="宋体"/>
          <w:b w:val="0"/>
          <w:color w:val="000000"/>
          <w:kern w:val="0"/>
          <w:szCs w:val="18"/>
        </w:rPr>
      </w:pPr>
      <w:r w:rsidRPr="00DF2B49">
        <w:rPr>
          <w:rFonts w:hAnsi="微软雅黑" w:cs="宋体" w:hint="eastAsia"/>
          <w:bCs/>
          <w:color w:val="000080"/>
          <w:kern w:val="0"/>
          <w:szCs w:val="18"/>
        </w:rPr>
        <w:t xml:space="preserve">class </w:t>
      </w:r>
      <w:r w:rsidRPr="00DF2B49">
        <w:rPr>
          <w:rFonts w:hAnsi="微软雅黑" w:cs="宋体" w:hint="eastAsia"/>
          <w:color w:val="000000"/>
          <w:kern w:val="0"/>
          <w:szCs w:val="18"/>
        </w:rPr>
        <w:t>Cat(</w:t>
      </w:r>
      <w:r w:rsidRPr="00DF2B49">
        <w:rPr>
          <w:rFonts w:hAnsi="微软雅黑" w:cs="宋体" w:hint="eastAsia"/>
          <w:color w:val="000080"/>
          <w:kern w:val="0"/>
          <w:szCs w:val="18"/>
        </w:rPr>
        <w:t>object</w:t>
      </w:r>
      <w:r w:rsidRPr="00DF2B49">
        <w:rPr>
          <w:rFonts w:hAnsi="微软雅黑" w:cs="宋体" w:hint="eastAsia"/>
          <w:color w:val="000000"/>
          <w:kern w:val="0"/>
          <w:szCs w:val="18"/>
        </w:rPr>
        <w:t>):</w:t>
      </w:r>
    </w:p>
    <w:p w:rsidR="00DF2B49" w:rsidRPr="00DF2B49" w:rsidRDefault="00DF2B49" w:rsidP="00DF2B49">
      <w:pPr>
        <w:ind w:firstLine="360"/>
        <w:jc w:val="both"/>
        <w:rPr>
          <w:rFonts w:hAnsi="微软雅黑" w:cs="微软雅黑"/>
          <w:b w:val="0"/>
          <w:kern w:val="0"/>
          <w:szCs w:val="18"/>
        </w:rPr>
      </w:pPr>
      <w:r w:rsidRPr="00DF2B49">
        <w:rPr>
          <w:rFonts w:hAnsi="微软雅黑" w:cs="微软雅黑" w:hint="eastAsia"/>
          <w:kern w:val="0"/>
          <w:szCs w:val="18"/>
        </w:rPr>
        <w:lastRenderedPageBreak/>
        <w:t>三种写法并无区别，推荐第一种。</w:t>
      </w:r>
    </w:p>
    <w:p w:rsidR="00DF2B49" w:rsidRPr="00DF2B49" w:rsidRDefault="00DF2B49" w:rsidP="00DF2B49">
      <w:pPr>
        <w:ind w:firstLine="360"/>
        <w:jc w:val="both"/>
        <w:rPr>
          <w:rFonts w:hAnsi="微软雅黑" w:cs="微软雅黑"/>
          <w:szCs w:val="18"/>
        </w:rPr>
      </w:pPr>
      <w:r w:rsidRPr="00DF2B49">
        <w:rPr>
          <w:rFonts w:hAnsi="微软雅黑" w:cs="微软雅黑" w:hint="eastAsia"/>
          <w:szCs w:val="18"/>
        </w:rPr>
        <w:t>但是在Python2.x中，默认都是经典类，只有显式继承了object才是新式类，即：</w:t>
      </w:r>
    </w:p>
    <w:p w:rsidR="00DF2B49" w:rsidRPr="00DF2B49" w:rsidRDefault="00DF2B49" w:rsidP="00DF2B49">
      <w:pPr>
        <w:ind w:firstLine="360"/>
        <w:jc w:val="both"/>
        <w:rPr>
          <w:rFonts w:hAnsi="微软雅黑" w:cs="微软雅黑"/>
          <w:szCs w:val="18"/>
        </w:rPr>
      </w:pPr>
      <w:r w:rsidRPr="00DF2B49">
        <w:rPr>
          <w:rFonts w:hAnsi="微软雅黑" w:cs="微软雅黑" w:hint="eastAsia"/>
          <w:szCs w:val="18"/>
        </w:rPr>
        <w:t>class Cat(object): 新式类写法</w:t>
      </w:r>
    </w:p>
    <w:p w:rsidR="00DF2B49" w:rsidRPr="00DF2B49" w:rsidRDefault="00DF2B49" w:rsidP="00DF2B49">
      <w:pPr>
        <w:ind w:firstLine="360"/>
        <w:jc w:val="both"/>
        <w:rPr>
          <w:rFonts w:hAnsi="微软雅黑" w:cs="微软雅黑"/>
          <w:szCs w:val="18"/>
        </w:rPr>
      </w:pPr>
      <w:r w:rsidRPr="00DF2B49">
        <w:rPr>
          <w:rFonts w:hAnsi="微软雅黑" w:cs="微软雅黑" w:hint="eastAsia"/>
          <w:szCs w:val="18"/>
        </w:rPr>
        <w:t>class Cat():经典类写法</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class Cat: 经典类写法</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新式类都从object继承，经典类不需要。</w:t>
      </w:r>
    </w:p>
    <w:p w:rsidR="00DF2B49" w:rsidRPr="00DF2B49" w:rsidRDefault="00DF2B49" w:rsidP="00DF2B49">
      <w:pPr>
        <w:ind w:firstLine="360"/>
        <w:jc w:val="both"/>
        <w:rPr>
          <w:rFonts w:hAnsi="微软雅黑" w:cs="微软雅黑"/>
          <w:b w:val="0"/>
          <w:color w:val="FF0000"/>
          <w:szCs w:val="18"/>
        </w:rPr>
      </w:pPr>
      <w:r w:rsidRPr="00DF2B49">
        <w:rPr>
          <w:rFonts w:hAnsi="微软雅黑" w:cs="微软雅黑" w:hint="eastAsia"/>
          <w:color w:val="FF0000"/>
          <w:szCs w:val="18"/>
        </w:rPr>
        <w:t>注意：新式类继承父类的时候只会执行一次构造函数（__init__），经典类重复执行多次。</w:t>
      </w:r>
    </w:p>
    <w:p w:rsidR="00DF2B49" w:rsidRPr="00DF2B49" w:rsidRDefault="00DF2B49" w:rsidP="00DF2B49">
      <w:pPr>
        <w:ind w:firstLineChars="0" w:firstLine="0"/>
        <w:jc w:val="both"/>
        <w:rPr>
          <w:rFonts w:hAnsi="Calibri"/>
          <w:sz w:val="28"/>
          <w:szCs w:val="24"/>
        </w:rPr>
      </w:pPr>
      <w:r w:rsidRPr="00DF2B49">
        <w:rPr>
          <w:rFonts w:hAnsi="Calibri" w:hint="eastAsia"/>
          <w:sz w:val="28"/>
          <w:szCs w:val="24"/>
        </w:rPr>
        <w:t>总结：</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9.1  面向对象定义</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9.2  类的编写</w:t>
      </w:r>
    </w:p>
    <w:p w:rsidR="00DF2B49" w:rsidRPr="00DF2B49" w:rsidRDefault="00DF2B49" w:rsidP="00DF2B49">
      <w:pPr>
        <w:ind w:firstLine="360"/>
        <w:jc w:val="both"/>
        <w:rPr>
          <w:rFonts w:hAnsi="微软雅黑" w:cs="微软雅黑"/>
          <w:b w:val="0"/>
          <w:color w:val="FF0000"/>
          <w:szCs w:val="18"/>
        </w:rPr>
      </w:pPr>
      <w:r w:rsidRPr="00DF2B49">
        <w:rPr>
          <w:rFonts w:hAnsi="微软雅黑" w:cs="微软雅黑" w:hint="eastAsia"/>
          <w:szCs w:val="18"/>
        </w:rPr>
        <w:t>9.3  实例方法和self</w:t>
      </w:r>
    </w:p>
    <w:p w:rsidR="00DF2B49" w:rsidRPr="00DF2B49" w:rsidRDefault="00DF2B49" w:rsidP="00DF2B49">
      <w:pPr>
        <w:ind w:firstLine="360"/>
        <w:jc w:val="both"/>
        <w:rPr>
          <w:rFonts w:hAnsi="微软雅黑" w:cs="微软雅黑"/>
          <w:b w:val="0"/>
          <w:szCs w:val="18"/>
        </w:rPr>
      </w:pPr>
      <w:r w:rsidRPr="00DF2B49">
        <w:rPr>
          <w:rFonts w:hAnsi="微软雅黑" w:cs="微软雅黑" w:hint="eastAsia"/>
          <w:szCs w:val="18"/>
        </w:rPr>
        <w:t>9.4  类属性和实例属性</w:t>
      </w:r>
    </w:p>
    <w:p w:rsidR="00DF2B49" w:rsidRPr="00DF2B49" w:rsidRDefault="00DF2B49" w:rsidP="00B43AB4">
      <w:pPr>
        <w:ind w:firstLineChars="0" w:firstLine="0"/>
        <w:jc w:val="both"/>
        <w:rPr>
          <w:rFonts w:ascii="Calibri" w:eastAsia="宋体" w:hAnsi="Calibri"/>
          <w:b w:val="0"/>
          <w:sz w:val="21"/>
        </w:rPr>
      </w:pPr>
    </w:p>
    <w:sectPr w:rsidR="00DF2B49" w:rsidRPr="00DF2B49">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FDF" w:rsidRDefault="00720FDF" w:rsidP="009B0B36">
      <w:pPr>
        <w:ind w:firstLine="360"/>
      </w:pPr>
      <w:r>
        <w:separator/>
      </w:r>
    </w:p>
  </w:endnote>
  <w:endnote w:type="continuationSeparator" w:id="0">
    <w:p w:rsidR="00720FDF" w:rsidRDefault="00720FDF" w:rsidP="009B0B36">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B36" w:rsidRDefault="009B0B3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B36" w:rsidRPr="00FE4AC6" w:rsidRDefault="009B0B36" w:rsidP="00352B6D">
    <w:pPr>
      <w:pStyle w:val="a4"/>
      <w:ind w:firstLineChars="0" w:firstLine="0"/>
      <w:jc w:val="center"/>
      <w:rPr>
        <w:color w:val="FF0000"/>
      </w:rPr>
    </w:pPr>
    <w:r w:rsidRPr="00FE4AC6">
      <w:rPr>
        <w:rFonts w:hAnsi="微软雅黑" w:hint="eastAsia"/>
        <w:color w:val="FF0000"/>
        <w:sz w:val="21"/>
        <w:szCs w:val="21"/>
      </w:rPr>
      <w:t>请加学神IT教育官方QQ群：</w:t>
    </w:r>
    <w:r w:rsidR="00A51CF3" w:rsidRPr="00A51CF3">
      <w:rPr>
        <w:rFonts w:hAnsi="微软雅黑"/>
        <w:color w:val="FF0000"/>
        <w:sz w:val="21"/>
        <w:szCs w:val="21"/>
      </w:rPr>
      <w:t>960973577</w:t>
    </w:r>
    <w:r w:rsidR="00A51CF3">
      <w:rPr>
        <w:rFonts w:hAnsi="微软雅黑" w:hint="eastAsia"/>
        <w:color w:val="FF0000"/>
        <w:sz w:val="21"/>
        <w:szCs w:val="21"/>
      </w:rPr>
      <w:t>或李</w:t>
    </w:r>
    <w:r w:rsidRPr="00FE4AC6">
      <w:rPr>
        <w:rFonts w:hAnsi="微软雅黑" w:hint="eastAsia"/>
        <w:color w:val="FF0000"/>
        <w:sz w:val="21"/>
        <w:szCs w:val="21"/>
      </w:rPr>
      <w:t>老师QQ：</w:t>
    </w:r>
    <w:r w:rsidR="00A51CF3" w:rsidRPr="00A51CF3">
      <w:rPr>
        <w:rFonts w:hAnsi="微软雅黑"/>
        <w:color w:val="FF0000"/>
        <w:sz w:val="21"/>
        <w:szCs w:val="21"/>
      </w:rPr>
      <w:t>335435</w:t>
    </w:r>
    <w:r w:rsidR="0065065C">
      <w:rPr>
        <w:rFonts w:hAnsi="微软雅黑"/>
        <w:color w:val="FF0000"/>
        <w:sz w:val="21"/>
        <w:szCs w:val="21"/>
      </w:rPr>
      <w:t>4</w:t>
    </w:r>
    <w:r w:rsidR="004871A7">
      <w:rPr>
        <w:rFonts w:hAnsi="微软雅黑"/>
        <w:color w:val="FF0000"/>
        <w:sz w:val="21"/>
        <w:szCs w:val="21"/>
      </w:rPr>
      <w:t>5</w:t>
    </w:r>
    <w:r w:rsidR="00A51CF3" w:rsidRPr="00A51CF3">
      <w:rPr>
        <w:rFonts w:hAnsi="微软雅黑"/>
        <w:color w:val="FF0000"/>
        <w:sz w:val="21"/>
        <w:szCs w:val="21"/>
      </w:rPr>
      <w:t>7</w:t>
    </w:r>
    <w:r w:rsidRPr="00FE4AC6">
      <w:rPr>
        <w:rFonts w:hAnsi="微软雅黑" w:hint="eastAsia"/>
        <w:color w:val="FF0000"/>
        <w:sz w:val="21"/>
        <w:szCs w:val="21"/>
      </w:rPr>
      <w:t>领取更多资料</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B36" w:rsidRDefault="009B0B3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FDF" w:rsidRDefault="00720FDF" w:rsidP="009B0B36">
      <w:pPr>
        <w:ind w:firstLine="360"/>
      </w:pPr>
      <w:r>
        <w:separator/>
      </w:r>
    </w:p>
  </w:footnote>
  <w:footnote w:type="continuationSeparator" w:id="0">
    <w:p w:rsidR="00720FDF" w:rsidRDefault="00720FDF" w:rsidP="009B0B36">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B36" w:rsidRDefault="009B0B3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B36" w:rsidRPr="009B0B36" w:rsidRDefault="009B0B36" w:rsidP="00352B6D">
    <w:pPr>
      <w:pStyle w:val="a4"/>
      <w:ind w:firstLineChars="0" w:firstLine="0"/>
      <w:jc w:val="center"/>
      <w:rPr>
        <w:color w:val="FF0000"/>
      </w:rPr>
    </w:pPr>
    <w:r w:rsidRPr="00FE4AC6">
      <w:rPr>
        <w:rFonts w:hAnsi="微软雅黑" w:hint="eastAsia"/>
        <w:color w:val="FF0000"/>
        <w:sz w:val="21"/>
        <w:szCs w:val="21"/>
      </w:rPr>
      <w:t>请加学神IT教育官方QQ群：</w:t>
    </w:r>
    <w:r w:rsidR="00A51CF3" w:rsidRPr="00A51CF3">
      <w:rPr>
        <w:rFonts w:hAnsi="微软雅黑"/>
        <w:color w:val="FF0000"/>
        <w:sz w:val="21"/>
        <w:szCs w:val="21"/>
      </w:rPr>
      <w:t>960973577</w:t>
    </w:r>
    <w:r w:rsidR="00A51CF3">
      <w:rPr>
        <w:rFonts w:hAnsi="微软雅黑" w:hint="eastAsia"/>
        <w:color w:val="FF0000"/>
        <w:sz w:val="21"/>
        <w:szCs w:val="21"/>
      </w:rPr>
      <w:t>或朱</w:t>
    </w:r>
    <w:r w:rsidRPr="00FE4AC6">
      <w:rPr>
        <w:rFonts w:hAnsi="微软雅黑" w:hint="eastAsia"/>
        <w:color w:val="FF0000"/>
        <w:sz w:val="21"/>
        <w:szCs w:val="21"/>
      </w:rPr>
      <w:t>老师QQ：</w:t>
    </w:r>
    <w:r w:rsidR="00A51CF3" w:rsidRPr="00A51CF3">
      <w:rPr>
        <w:rFonts w:hAnsi="微软雅黑"/>
        <w:color w:val="FF0000"/>
        <w:sz w:val="21"/>
        <w:szCs w:val="21"/>
      </w:rPr>
      <w:t>2429</w:t>
    </w:r>
    <w:r w:rsidR="0065065C">
      <w:rPr>
        <w:rFonts w:hAnsi="微软雅黑"/>
        <w:color w:val="FF0000"/>
        <w:sz w:val="21"/>
        <w:szCs w:val="21"/>
      </w:rPr>
      <w:t>444</w:t>
    </w:r>
    <w:r w:rsidR="00A51CF3" w:rsidRPr="00A51CF3">
      <w:rPr>
        <w:rFonts w:hAnsi="微软雅黑"/>
        <w:color w:val="FF0000"/>
        <w:sz w:val="21"/>
        <w:szCs w:val="21"/>
      </w:rPr>
      <w:t>47</w:t>
    </w:r>
    <w:r w:rsidRPr="00FE4AC6">
      <w:rPr>
        <w:rFonts w:hAnsi="微软雅黑" w:hint="eastAsia"/>
        <w:color w:val="FF0000"/>
        <w:sz w:val="21"/>
        <w:szCs w:val="21"/>
      </w:rPr>
      <w:t>领取更多资料</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B36" w:rsidRDefault="009B0B36">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8637FE"/>
    <w:multiLevelType w:val="multilevel"/>
    <w:tmpl w:val="928637F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0F902EB8"/>
    <w:multiLevelType w:val="hybridMultilevel"/>
    <w:tmpl w:val="5D88BD40"/>
    <w:lvl w:ilvl="0" w:tplc="929042A6">
      <w:start w:val="2"/>
      <w:numFmt w:val="decimal"/>
      <w:lvlText w:val="%1."/>
      <w:lvlJc w:val="left"/>
      <w:pPr>
        <w:ind w:left="560" w:hanging="360"/>
      </w:pPr>
      <w:rPr>
        <w:rFonts w:hint="default"/>
        <w:b/>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22194F9B"/>
    <w:multiLevelType w:val="hybridMultilevel"/>
    <w:tmpl w:val="3F6C82F8"/>
    <w:lvl w:ilvl="0" w:tplc="F4CE30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3340C14"/>
    <w:multiLevelType w:val="multilevel"/>
    <w:tmpl w:val="928637F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37631D1D"/>
    <w:multiLevelType w:val="hybridMultilevel"/>
    <w:tmpl w:val="F704F7C4"/>
    <w:lvl w:ilvl="0" w:tplc="CD3059CA">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5">
    <w:nsid w:val="3ABA2CA3"/>
    <w:multiLevelType w:val="hybridMultilevel"/>
    <w:tmpl w:val="015A3CFA"/>
    <w:lvl w:ilvl="0" w:tplc="555C366A">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422719A"/>
    <w:multiLevelType w:val="hybridMultilevel"/>
    <w:tmpl w:val="802464B2"/>
    <w:lvl w:ilvl="0" w:tplc="9FFC1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824479"/>
    <w:multiLevelType w:val="hybridMultilevel"/>
    <w:tmpl w:val="FC224DBC"/>
    <w:lvl w:ilvl="0" w:tplc="156C40D0">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8">
    <w:nsid w:val="6DBA4DB8"/>
    <w:multiLevelType w:val="hybridMultilevel"/>
    <w:tmpl w:val="DBEA390C"/>
    <w:lvl w:ilvl="0" w:tplc="EEE68F02">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E631434"/>
    <w:multiLevelType w:val="multilevel"/>
    <w:tmpl w:val="8B0C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E63819"/>
    <w:multiLevelType w:val="multilevel"/>
    <w:tmpl w:val="864C7D24"/>
    <w:lvl w:ilvl="0">
      <w:start w:val="5"/>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30E350F"/>
    <w:multiLevelType w:val="hybridMultilevel"/>
    <w:tmpl w:val="76E0CDB4"/>
    <w:lvl w:ilvl="0" w:tplc="1CCC28EE">
      <w:start w:val="1"/>
      <w:numFmt w:val="decimal"/>
      <w:lvlText w:val="%1."/>
      <w:lvlJc w:val="left"/>
      <w:pPr>
        <w:ind w:left="786"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DCF4115"/>
    <w:multiLevelType w:val="hybridMultilevel"/>
    <w:tmpl w:val="1A745700"/>
    <w:lvl w:ilvl="0" w:tplc="D5A01D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FCD356C"/>
    <w:multiLevelType w:val="multilevel"/>
    <w:tmpl w:val="67B885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0"/>
  </w:num>
  <w:num w:numId="3">
    <w:abstractNumId w:val="6"/>
  </w:num>
  <w:num w:numId="4">
    <w:abstractNumId w:val="12"/>
  </w:num>
  <w:num w:numId="5">
    <w:abstractNumId w:val="13"/>
  </w:num>
  <w:num w:numId="6">
    <w:abstractNumId w:val="9"/>
  </w:num>
  <w:num w:numId="7">
    <w:abstractNumId w:val="11"/>
  </w:num>
  <w:num w:numId="8">
    <w:abstractNumId w:val="7"/>
  </w:num>
  <w:num w:numId="9">
    <w:abstractNumId w:val="10"/>
  </w:num>
  <w:num w:numId="10">
    <w:abstractNumId w:val="2"/>
  </w:num>
  <w:num w:numId="11">
    <w:abstractNumId w:val="1"/>
  </w:num>
  <w:num w:numId="12">
    <w:abstractNumId w:val="5"/>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CF3"/>
    <w:rsid w:val="00002FF9"/>
    <w:rsid w:val="000574D8"/>
    <w:rsid w:val="00084E70"/>
    <w:rsid w:val="000C7902"/>
    <w:rsid w:val="00114A42"/>
    <w:rsid w:val="001376F3"/>
    <w:rsid w:val="00190D2A"/>
    <w:rsid w:val="002563A6"/>
    <w:rsid w:val="00283C87"/>
    <w:rsid w:val="00294B35"/>
    <w:rsid w:val="00320156"/>
    <w:rsid w:val="00321138"/>
    <w:rsid w:val="00324E1C"/>
    <w:rsid w:val="00352B6D"/>
    <w:rsid w:val="003629E6"/>
    <w:rsid w:val="0039169F"/>
    <w:rsid w:val="00397CE9"/>
    <w:rsid w:val="003D5AC1"/>
    <w:rsid w:val="003E0FC3"/>
    <w:rsid w:val="00461801"/>
    <w:rsid w:val="004871A7"/>
    <w:rsid w:val="00492C84"/>
    <w:rsid w:val="004C2D03"/>
    <w:rsid w:val="005126DC"/>
    <w:rsid w:val="00541EC8"/>
    <w:rsid w:val="00560C2D"/>
    <w:rsid w:val="005B7CA0"/>
    <w:rsid w:val="005F1DEA"/>
    <w:rsid w:val="00640A27"/>
    <w:rsid w:val="0065065C"/>
    <w:rsid w:val="006D3243"/>
    <w:rsid w:val="006D66D5"/>
    <w:rsid w:val="00720FDF"/>
    <w:rsid w:val="007241FD"/>
    <w:rsid w:val="007E60FB"/>
    <w:rsid w:val="007F14C7"/>
    <w:rsid w:val="008166DC"/>
    <w:rsid w:val="008552EF"/>
    <w:rsid w:val="008E1FC2"/>
    <w:rsid w:val="009259AA"/>
    <w:rsid w:val="00951422"/>
    <w:rsid w:val="009B0B36"/>
    <w:rsid w:val="009C1061"/>
    <w:rsid w:val="00A05299"/>
    <w:rsid w:val="00A470E6"/>
    <w:rsid w:val="00A517F7"/>
    <w:rsid w:val="00A51CF3"/>
    <w:rsid w:val="00AD1C54"/>
    <w:rsid w:val="00AD207F"/>
    <w:rsid w:val="00B34232"/>
    <w:rsid w:val="00B43AB4"/>
    <w:rsid w:val="00C74175"/>
    <w:rsid w:val="00D81B79"/>
    <w:rsid w:val="00D853B0"/>
    <w:rsid w:val="00DB2D32"/>
    <w:rsid w:val="00DC5CA7"/>
    <w:rsid w:val="00DD0688"/>
    <w:rsid w:val="00DD4057"/>
    <w:rsid w:val="00DF2B49"/>
    <w:rsid w:val="00E5360A"/>
    <w:rsid w:val="00F86221"/>
    <w:rsid w:val="00FA0A52"/>
    <w:rsid w:val="00FD7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0B36"/>
    <w:pPr>
      <w:widowControl w:val="0"/>
    </w:pPr>
    <w:rPr>
      <w:rFonts w:ascii="微软雅黑" w:eastAsia="微软雅黑" w:hAnsi="Times New Roman" w:cs="Times New Roman"/>
      <w:b/>
      <w:sz w:val="18"/>
    </w:rPr>
  </w:style>
  <w:style w:type="paragraph" w:styleId="1">
    <w:name w:val="heading 1"/>
    <w:basedOn w:val="a"/>
    <w:next w:val="a"/>
    <w:link w:val="1Char"/>
    <w:autoRedefine/>
    <w:uiPriority w:val="9"/>
    <w:qFormat/>
    <w:rsid w:val="007F14C7"/>
    <w:pPr>
      <w:widowControl/>
      <w:ind w:firstLineChars="0" w:firstLine="0"/>
      <w:jc w:val="center"/>
      <w:outlineLvl w:val="0"/>
    </w:pPr>
    <w:rPr>
      <w:rFonts w:hAnsi="微软雅黑" w:cs="宋体"/>
      <w:bCs/>
      <w:kern w:val="44"/>
      <w:sz w:val="28"/>
      <w:szCs w:val="44"/>
    </w:rPr>
  </w:style>
  <w:style w:type="paragraph" w:styleId="2">
    <w:name w:val="heading 2"/>
    <w:basedOn w:val="a"/>
    <w:next w:val="a"/>
    <w:link w:val="2Char"/>
    <w:autoRedefine/>
    <w:uiPriority w:val="9"/>
    <w:unhideWhenUsed/>
    <w:qFormat/>
    <w:rsid w:val="00320156"/>
    <w:pPr>
      <w:widowControl/>
      <w:ind w:firstLineChars="0" w:firstLine="0"/>
      <w:outlineLvl w:val="1"/>
    </w:pPr>
    <w:rPr>
      <w:rFonts w:hAnsiTheme="majorHAnsi" w:cstheme="majorBidi"/>
      <w:bCs/>
      <w:kern w:val="0"/>
      <w:sz w:val="28"/>
      <w:szCs w:val="32"/>
    </w:rPr>
  </w:style>
  <w:style w:type="paragraph" w:styleId="3">
    <w:name w:val="heading 3"/>
    <w:basedOn w:val="a"/>
    <w:next w:val="a"/>
    <w:link w:val="3Char"/>
    <w:autoRedefine/>
    <w:uiPriority w:val="9"/>
    <w:unhideWhenUsed/>
    <w:qFormat/>
    <w:rsid w:val="007F14C7"/>
    <w:pPr>
      <w:widowControl/>
      <w:ind w:firstLineChars="0" w:firstLine="0"/>
      <w:outlineLvl w:val="2"/>
    </w:pPr>
    <w:rPr>
      <w:szCs w:val="32"/>
    </w:rPr>
  </w:style>
  <w:style w:type="paragraph" w:styleId="4">
    <w:name w:val="heading 4"/>
    <w:basedOn w:val="a"/>
    <w:next w:val="a"/>
    <w:link w:val="4Char"/>
    <w:unhideWhenUsed/>
    <w:qFormat/>
    <w:rsid w:val="004871A7"/>
    <w:pPr>
      <w:keepNext/>
      <w:keepLines/>
      <w:spacing w:before="280" w:after="290" w:line="376" w:lineRule="auto"/>
      <w:jc w:val="both"/>
      <w:outlineLvl w:val="3"/>
    </w:pPr>
    <w:rPr>
      <w:rFonts w:asciiTheme="majorHAnsi" w:eastAsiaTheme="majorEastAsia" w:hAnsiTheme="majorHAnsi" w:cstheme="majorBidi"/>
      <w:b w:val="0"/>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320156"/>
    <w:rPr>
      <w:rFonts w:ascii="微软雅黑" w:eastAsia="微软雅黑" w:hAnsiTheme="majorHAnsi" w:cstheme="majorBidi"/>
      <w:b/>
      <w:bCs/>
      <w:kern w:val="0"/>
      <w:sz w:val="28"/>
      <w:szCs w:val="32"/>
    </w:rPr>
  </w:style>
  <w:style w:type="character" w:customStyle="1" w:styleId="1Char">
    <w:name w:val="标题 1 Char"/>
    <w:basedOn w:val="a0"/>
    <w:link w:val="1"/>
    <w:uiPriority w:val="9"/>
    <w:qFormat/>
    <w:rsid w:val="007F14C7"/>
    <w:rPr>
      <w:rFonts w:ascii="微软雅黑" w:eastAsia="微软雅黑" w:hAnsi="微软雅黑" w:cs="宋体"/>
      <w:b/>
      <w:bCs/>
      <w:kern w:val="44"/>
      <w:sz w:val="28"/>
      <w:szCs w:val="44"/>
    </w:rPr>
  </w:style>
  <w:style w:type="character" w:customStyle="1" w:styleId="3Char">
    <w:name w:val="标题 3 Char"/>
    <w:basedOn w:val="a0"/>
    <w:link w:val="3"/>
    <w:uiPriority w:val="9"/>
    <w:qFormat/>
    <w:rsid w:val="007F14C7"/>
    <w:rPr>
      <w:rFonts w:ascii="微软雅黑" w:eastAsia="微软雅黑" w:hAnsi="Times New Roman" w:cs="Times New Roman"/>
      <w:b/>
      <w:sz w:val="18"/>
      <w:szCs w:val="32"/>
    </w:rPr>
  </w:style>
  <w:style w:type="paragraph" w:styleId="a3">
    <w:name w:val="header"/>
    <w:basedOn w:val="a"/>
    <w:link w:val="Char"/>
    <w:uiPriority w:val="99"/>
    <w:unhideWhenUsed/>
    <w:rsid w:val="009B0B36"/>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9B0B36"/>
    <w:rPr>
      <w:rFonts w:ascii="微软雅黑" w:eastAsia="微软雅黑" w:hAnsi="Times New Roman" w:cs="Times New Roman"/>
      <w:b/>
      <w:sz w:val="18"/>
      <w:szCs w:val="18"/>
    </w:rPr>
  </w:style>
  <w:style w:type="paragraph" w:styleId="a4">
    <w:name w:val="footer"/>
    <w:basedOn w:val="a"/>
    <w:link w:val="Char0"/>
    <w:uiPriority w:val="99"/>
    <w:unhideWhenUsed/>
    <w:rsid w:val="009B0B36"/>
    <w:pPr>
      <w:tabs>
        <w:tab w:val="center" w:pos="4153"/>
        <w:tab w:val="right" w:pos="8306"/>
      </w:tabs>
      <w:snapToGrid w:val="0"/>
    </w:pPr>
    <w:rPr>
      <w:szCs w:val="18"/>
    </w:rPr>
  </w:style>
  <w:style w:type="character" w:customStyle="1" w:styleId="Char0">
    <w:name w:val="页脚 Char"/>
    <w:basedOn w:val="a0"/>
    <w:link w:val="a4"/>
    <w:uiPriority w:val="99"/>
    <w:rsid w:val="009B0B36"/>
    <w:rPr>
      <w:rFonts w:ascii="微软雅黑" w:eastAsia="微软雅黑" w:hAnsi="Times New Roman" w:cs="Times New Roman"/>
      <w:b/>
      <w:sz w:val="18"/>
      <w:szCs w:val="18"/>
    </w:rPr>
  </w:style>
  <w:style w:type="paragraph" w:styleId="a5">
    <w:name w:val="Date"/>
    <w:basedOn w:val="a"/>
    <w:next w:val="a"/>
    <w:link w:val="Char1"/>
    <w:uiPriority w:val="99"/>
    <w:semiHidden/>
    <w:unhideWhenUsed/>
    <w:rsid w:val="00DD4057"/>
    <w:pPr>
      <w:ind w:leftChars="2500" w:left="100"/>
    </w:pPr>
  </w:style>
  <w:style w:type="character" w:customStyle="1" w:styleId="Char1">
    <w:name w:val="日期 Char"/>
    <w:basedOn w:val="a0"/>
    <w:link w:val="a5"/>
    <w:uiPriority w:val="99"/>
    <w:semiHidden/>
    <w:rsid w:val="00DD4057"/>
    <w:rPr>
      <w:rFonts w:ascii="微软雅黑" w:eastAsia="微软雅黑" w:hAnsi="Times New Roman" w:cs="Times New Roman"/>
      <w:b/>
      <w:sz w:val="18"/>
    </w:rPr>
  </w:style>
  <w:style w:type="paragraph" w:styleId="a6">
    <w:name w:val="Balloon Text"/>
    <w:basedOn w:val="a"/>
    <w:link w:val="Char2"/>
    <w:uiPriority w:val="99"/>
    <w:semiHidden/>
    <w:unhideWhenUsed/>
    <w:rsid w:val="00951422"/>
    <w:rPr>
      <w:szCs w:val="18"/>
    </w:rPr>
  </w:style>
  <w:style w:type="character" w:customStyle="1" w:styleId="Char2">
    <w:name w:val="批注框文本 Char"/>
    <w:basedOn w:val="a0"/>
    <w:link w:val="a6"/>
    <w:uiPriority w:val="99"/>
    <w:semiHidden/>
    <w:rsid w:val="00951422"/>
    <w:rPr>
      <w:rFonts w:ascii="微软雅黑" w:eastAsia="微软雅黑" w:hAnsi="Times New Roman" w:cs="Times New Roman"/>
      <w:b/>
      <w:sz w:val="18"/>
      <w:szCs w:val="18"/>
    </w:rPr>
  </w:style>
  <w:style w:type="paragraph" w:styleId="a7">
    <w:name w:val="List Paragraph"/>
    <w:basedOn w:val="a"/>
    <w:uiPriority w:val="34"/>
    <w:qFormat/>
    <w:rsid w:val="008552EF"/>
    <w:pPr>
      <w:ind w:firstLine="420"/>
    </w:pPr>
  </w:style>
  <w:style w:type="table" w:styleId="a8">
    <w:name w:val="Table Grid"/>
    <w:basedOn w:val="a1"/>
    <w:uiPriority w:val="39"/>
    <w:qFormat/>
    <w:rsid w:val="00B43AB4"/>
    <w:pPr>
      <w:ind w:firstLineChars="0" w:firstLine="0"/>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8"/>
    <w:uiPriority w:val="39"/>
    <w:qFormat/>
    <w:rsid w:val="0065065C"/>
    <w:pPr>
      <w:ind w:firstLineChars="0" w:firstLine="0"/>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link w:val="Char3"/>
    <w:uiPriority w:val="99"/>
    <w:unhideWhenUsed/>
    <w:qFormat/>
    <w:rsid w:val="004871A7"/>
    <w:pPr>
      <w:spacing w:beforeAutospacing="1" w:afterAutospacing="1"/>
    </w:pPr>
    <w:rPr>
      <w:rFonts w:hAnsiTheme="minorHAnsi"/>
      <w:kern w:val="0"/>
      <w:sz w:val="24"/>
    </w:rPr>
  </w:style>
  <w:style w:type="character" w:customStyle="1" w:styleId="4Char">
    <w:name w:val="标题 4 Char"/>
    <w:basedOn w:val="a0"/>
    <w:link w:val="4"/>
    <w:qFormat/>
    <w:rsid w:val="004871A7"/>
    <w:rPr>
      <w:rFonts w:asciiTheme="majorHAnsi" w:eastAsiaTheme="majorEastAsia" w:hAnsiTheme="majorHAnsi" w:cstheme="majorBidi"/>
      <w:bCs/>
      <w:sz w:val="28"/>
      <w:szCs w:val="28"/>
    </w:rPr>
  </w:style>
  <w:style w:type="paragraph" w:styleId="HTML">
    <w:name w:val="HTML Preformatted"/>
    <w:basedOn w:val="a"/>
    <w:link w:val="HTMLChar"/>
    <w:uiPriority w:val="99"/>
    <w:qFormat/>
    <w:rsid w:val="00487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kern w:val="0"/>
      <w:sz w:val="24"/>
      <w:szCs w:val="24"/>
    </w:rPr>
  </w:style>
  <w:style w:type="character" w:customStyle="1" w:styleId="HTMLChar">
    <w:name w:val="HTML 预设格式 Char"/>
    <w:basedOn w:val="a0"/>
    <w:link w:val="HTML"/>
    <w:uiPriority w:val="99"/>
    <w:qFormat/>
    <w:rsid w:val="004871A7"/>
    <w:rPr>
      <w:rFonts w:ascii="宋体" w:eastAsia="宋体" w:hAnsi="宋体" w:cs="Times New Roman"/>
      <w:b/>
      <w:kern w:val="0"/>
      <w:sz w:val="24"/>
      <w:szCs w:val="24"/>
    </w:rPr>
  </w:style>
  <w:style w:type="character" w:customStyle="1" w:styleId="Char3">
    <w:name w:val="普通(网站) Char"/>
    <w:link w:val="a9"/>
    <w:uiPriority w:val="99"/>
    <w:qFormat/>
    <w:rsid w:val="004871A7"/>
    <w:rPr>
      <w:rFonts w:ascii="微软雅黑" w:eastAsia="微软雅黑" w:cs="Times New Roman"/>
      <w:b/>
      <w:kern w:val="0"/>
      <w:sz w:val="24"/>
    </w:rPr>
  </w:style>
  <w:style w:type="character" w:styleId="HTML0">
    <w:name w:val="HTML Code"/>
    <w:basedOn w:val="a0"/>
    <w:uiPriority w:val="99"/>
    <w:semiHidden/>
    <w:unhideWhenUsed/>
    <w:rsid w:val="004871A7"/>
    <w:rPr>
      <w:rFonts w:ascii="宋体" w:eastAsia="宋体" w:hAnsi="宋体" w:cs="宋体"/>
      <w:sz w:val="24"/>
      <w:szCs w:val="24"/>
    </w:rPr>
  </w:style>
  <w:style w:type="character" w:customStyle="1" w:styleId="ruby">
    <w:name w:val="ruby"/>
    <w:basedOn w:val="a0"/>
    <w:rsid w:val="004871A7"/>
  </w:style>
  <w:style w:type="character" w:customStyle="1" w:styleId="hljs-constant">
    <w:name w:val="hljs-constant"/>
    <w:basedOn w:val="a0"/>
    <w:rsid w:val="004871A7"/>
  </w:style>
  <w:style w:type="character" w:customStyle="1" w:styleId="hljs-comment">
    <w:name w:val="hljs-comment"/>
    <w:basedOn w:val="a0"/>
    <w:rsid w:val="004871A7"/>
  </w:style>
  <w:style w:type="character" w:customStyle="1" w:styleId="hljs-keyword">
    <w:name w:val="hljs-keyword"/>
    <w:basedOn w:val="a0"/>
    <w:rsid w:val="004871A7"/>
  </w:style>
  <w:style w:type="character" w:styleId="aa">
    <w:name w:val="Strong"/>
    <w:basedOn w:val="a0"/>
    <w:uiPriority w:val="22"/>
    <w:qFormat/>
    <w:rsid w:val="004871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0B36"/>
    <w:pPr>
      <w:widowControl w:val="0"/>
    </w:pPr>
    <w:rPr>
      <w:rFonts w:ascii="微软雅黑" w:eastAsia="微软雅黑" w:hAnsi="Times New Roman" w:cs="Times New Roman"/>
      <w:b/>
      <w:sz w:val="18"/>
    </w:rPr>
  </w:style>
  <w:style w:type="paragraph" w:styleId="1">
    <w:name w:val="heading 1"/>
    <w:basedOn w:val="a"/>
    <w:next w:val="a"/>
    <w:link w:val="1Char"/>
    <w:autoRedefine/>
    <w:uiPriority w:val="9"/>
    <w:qFormat/>
    <w:rsid w:val="007F14C7"/>
    <w:pPr>
      <w:widowControl/>
      <w:ind w:firstLineChars="0" w:firstLine="0"/>
      <w:jc w:val="center"/>
      <w:outlineLvl w:val="0"/>
    </w:pPr>
    <w:rPr>
      <w:rFonts w:hAnsi="微软雅黑" w:cs="宋体"/>
      <w:bCs/>
      <w:kern w:val="44"/>
      <w:sz w:val="28"/>
      <w:szCs w:val="44"/>
    </w:rPr>
  </w:style>
  <w:style w:type="paragraph" w:styleId="2">
    <w:name w:val="heading 2"/>
    <w:basedOn w:val="a"/>
    <w:next w:val="a"/>
    <w:link w:val="2Char"/>
    <w:autoRedefine/>
    <w:uiPriority w:val="9"/>
    <w:unhideWhenUsed/>
    <w:qFormat/>
    <w:rsid w:val="00320156"/>
    <w:pPr>
      <w:widowControl/>
      <w:ind w:firstLineChars="0" w:firstLine="0"/>
      <w:outlineLvl w:val="1"/>
    </w:pPr>
    <w:rPr>
      <w:rFonts w:hAnsiTheme="majorHAnsi" w:cstheme="majorBidi"/>
      <w:bCs/>
      <w:kern w:val="0"/>
      <w:sz w:val="28"/>
      <w:szCs w:val="32"/>
    </w:rPr>
  </w:style>
  <w:style w:type="paragraph" w:styleId="3">
    <w:name w:val="heading 3"/>
    <w:basedOn w:val="a"/>
    <w:next w:val="a"/>
    <w:link w:val="3Char"/>
    <w:autoRedefine/>
    <w:uiPriority w:val="9"/>
    <w:unhideWhenUsed/>
    <w:qFormat/>
    <w:rsid w:val="007F14C7"/>
    <w:pPr>
      <w:widowControl/>
      <w:ind w:firstLineChars="0" w:firstLine="0"/>
      <w:outlineLvl w:val="2"/>
    </w:pPr>
    <w:rPr>
      <w:szCs w:val="32"/>
    </w:rPr>
  </w:style>
  <w:style w:type="paragraph" w:styleId="4">
    <w:name w:val="heading 4"/>
    <w:basedOn w:val="a"/>
    <w:next w:val="a"/>
    <w:link w:val="4Char"/>
    <w:unhideWhenUsed/>
    <w:qFormat/>
    <w:rsid w:val="004871A7"/>
    <w:pPr>
      <w:keepNext/>
      <w:keepLines/>
      <w:spacing w:before="280" w:after="290" w:line="376" w:lineRule="auto"/>
      <w:jc w:val="both"/>
      <w:outlineLvl w:val="3"/>
    </w:pPr>
    <w:rPr>
      <w:rFonts w:asciiTheme="majorHAnsi" w:eastAsiaTheme="majorEastAsia" w:hAnsiTheme="majorHAnsi" w:cstheme="majorBidi"/>
      <w:b w:val="0"/>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320156"/>
    <w:rPr>
      <w:rFonts w:ascii="微软雅黑" w:eastAsia="微软雅黑" w:hAnsiTheme="majorHAnsi" w:cstheme="majorBidi"/>
      <w:b/>
      <w:bCs/>
      <w:kern w:val="0"/>
      <w:sz w:val="28"/>
      <w:szCs w:val="32"/>
    </w:rPr>
  </w:style>
  <w:style w:type="character" w:customStyle="1" w:styleId="1Char">
    <w:name w:val="标题 1 Char"/>
    <w:basedOn w:val="a0"/>
    <w:link w:val="1"/>
    <w:uiPriority w:val="9"/>
    <w:qFormat/>
    <w:rsid w:val="007F14C7"/>
    <w:rPr>
      <w:rFonts w:ascii="微软雅黑" w:eastAsia="微软雅黑" w:hAnsi="微软雅黑" w:cs="宋体"/>
      <w:b/>
      <w:bCs/>
      <w:kern w:val="44"/>
      <w:sz w:val="28"/>
      <w:szCs w:val="44"/>
    </w:rPr>
  </w:style>
  <w:style w:type="character" w:customStyle="1" w:styleId="3Char">
    <w:name w:val="标题 3 Char"/>
    <w:basedOn w:val="a0"/>
    <w:link w:val="3"/>
    <w:uiPriority w:val="9"/>
    <w:qFormat/>
    <w:rsid w:val="007F14C7"/>
    <w:rPr>
      <w:rFonts w:ascii="微软雅黑" w:eastAsia="微软雅黑" w:hAnsi="Times New Roman" w:cs="Times New Roman"/>
      <w:b/>
      <w:sz w:val="18"/>
      <w:szCs w:val="32"/>
    </w:rPr>
  </w:style>
  <w:style w:type="paragraph" w:styleId="a3">
    <w:name w:val="header"/>
    <w:basedOn w:val="a"/>
    <w:link w:val="Char"/>
    <w:uiPriority w:val="99"/>
    <w:unhideWhenUsed/>
    <w:rsid w:val="009B0B36"/>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9B0B36"/>
    <w:rPr>
      <w:rFonts w:ascii="微软雅黑" w:eastAsia="微软雅黑" w:hAnsi="Times New Roman" w:cs="Times New Roman"/>
      <w:b/>
      <w:sz w:val="18"/>
      <w:szCs w:val="18"/>
    </w:rPr>
  </w:style>
  <w:style w:type="paragraph" w:styleId="a4">
    <w:name w:val="footer"/>
    <w:basedOn w:val="a"/>
    <w:link w:val="Char0"/>
    <w:uiPriority w:val="99"/>
    <w:unhideWhenUsed/>
    <w:rsid w:val="009B0B36"/>
    <w:pPr>
      <w:tabs>
        <w:tab w:val="center" w:pos="4153"/>
        <w:tab w:val="right" w:pos="8306"/>
      </w:tabs>
      <w:snapToGrid w:val="0"/>
    </w:pPr>
    <w:rPr>
      <w:szCs w:val="18"/>
    </w:rPr>
  </w:style>
  <w:style w:type="character" w:customStyle="1" w:styleId="Char0">
    <w:name w:val="页脚 Char"/>
    <w:basedOn w:val="a0"/>
    <w:link w:val="a4"/>
    <w:uiPriority w:val="99"/>
    <w:rsid w:val="009B0B36"/>
    <w:rPr>
      <w:rFonts w:ascii="微软雅黑" w:eastAsia="微软雅黑" w:hAnsi="Times New Roman" w:cs="Times New Roman"/>
      <w:b/>
      <w:sz w:val="18"/>
      <w:szCs w:val="18"/>
    </w:rPr>
  </w:style>
  <w:style w:type="paragraph" w:styleId="a5">
    <w:name w:val="Date"/>
    <w:basedOn w:val="a"/>
    <w:next w:val="a"/>
    <w:link w:val="Char1"/>
    <w:uiPriority w:val="99"/>
    <w:semiHidden/>
    <w:unhideWhenUsed/>
    <w:rsid w:val="00DD4057"/>
    <w:pPr>
      <w:ind w:leftChars="2500" w:left="100"/>
    </w:pPr>
  </w:style>
  <w:style w:type="character" w:customStyle="1" w:styleId="Char1">
    <w:name w:val="日期 Char"/>
    <w:basedOn w:val="a0"/>
    <w:link w:val="a5"/>
    <w:uiPriority w:val="99"/>
    <w:semiHidden/>
    <w:rsid w:val="00DD4057"/>
    <w:rPr>
      <w:rFonts w:ascii="微软雅黑" w:eastAsia="微软雅黑" w:hAnsi="Times New Roman" w:cs="Times New Roman"/>
      <w:b/>
      <w:sz w:val="18"/>
    </w:rPr>
  </w:style>
  <w:style w:type="paragraph" w:styleId="a6">
    <w:name w:val="Balloon Text"/>
    <w:basedOn w:val="a"/>
    <w:link w:val="Char2"/>
    <w:uiPriority w:val="99"/>
    <w:semiHidden/>
    <w:unhideWhenUsed/>
    <w:rsid w:val="00951422"/>
    <w:rPr>
      <w:szCs w:val="18"/>
    </w:rPr>
  </w:style>
  <w:style w:type="character" w:customStyle="1" w:styleId="Char2">
    <w:name w:val="批注框文本 Char"/>
    <w:basedOn w:val="a0"/>
    <w:link w:val="a6"/>
    <w:uiPriority w:val="99"/>
    <w:semiHidden/>
    <w:rsid w:val="00951422"/>
    <w:rPr>
      <w:rFonts w:ascii="微软雅黑" w:eastAsia="微软雅黑" w:hAnsi="Times New Roman" w:cs="Times New Roman"/>
      <w:b/>
      <w:sz w:val="18"/>
      <w:szCs w:val="18"/>
    </w:rPr>
  </w:style>
  <w:style w:type="paragraph" w:styleId="a7">
    <w:name w:val="List Paragraph"/>
    <w:basedOn w:val="a"/>
    <w:uiPriority w:val="34"/>
    <w:qFormat/>
    <w:rsid w:val="008552EF"/>
    <w:pPr>
      <w:ind w:firstLine="420"/>
    </w:pPr>
  </w:style>
  <w:style w:type="table" w:styleId="a8">
    <w:name w:val="Table Grid"/>
    <w:basedOn w:val="a1"/>
    <w:uiPriority w:val="39"/>
    <w:qFormat/>
    <w:rsid w:val="00B43AB4"/>
    <w:pPr>
      <w:ind w:firstLineChars="0" w:firstLine="0"/>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8"/>
    <w:uiPriority w:val="39"/>
    <w:qFormat/>
    <w:rsid w:val="0065065C"/>
    <w:pPr>
      <w:ind w:firstLineChars="0" w:firstLine="0"/>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link w:val="Char3"/>
    <w:uiPriority w:val="99"/>
    <w:unhideWhenUsed/>
    <w:qFormat/>
    <w:rsid w:val="004871A7"/>
    <w:pPr>
      <w:spacing w:beforeAutospacing="1" w:afterAutospacing="1"/>
    </w:pPr>
    <w:rPr>
      <w:rFonts w:hAnsiTheme="minorHAnsi"/>
      <w:kern w:val="0"/>
      <w:sz w:val="24"/>
    </w:rPr>
  </w:style>
  <w:style w:type="character" w:customStyle="1" w:styleId="4Char">
    <w:name w:val="标题 4 Char"/>
    <w:basedOn w:val="a0"/>
    <w:link w:val="4"/>
    <w:qFormat/>
    <w:rsid w:val="004871A7"/>
    <w:rPr>
      <w:rFonts w:asciiTheme="majorHAnsi" w:eastAsiaTheme="majorEastAsia" w:hAnsiTheme="majorHAnsi" w:cstheme="majorBidi"/>
      <w:bCs/>
      <w:sz w:val="28"/>
      <w:szCs w:val="28"/>
    </w:rPr>
  </w:style>
  <w:style w:type="paragraph" w:styleId="HTML">
    <w:name w:val="HTML Preformatted"/>
    <w:basedOn w:val="a"/>
    <w:link w:val="HTMLChar"/>
    <w:uiPriority w:val="99"/>
    <w:qFormat/>
    <w:rsid w:val="00487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kern w:val="0"/>
      <w:sz w:val="24"/>
      <w:szCs w:val="24"/>
    </w:rPr>
  </w:style>
  <w:style w:type="character" w:customStyle="1" w:styleId="HTMLChar">
    <w:name w:val="HTML 预设格式 Char"/>
    <w:basedOn w:val="a0"/>
    <w:link w:val="HTML"/>
    <w:uiPriority w:val="99"/>
    <w:qFormat/>
    <w:rsid w:val="004871A7"/>
    <w:rPr>
      <w:rFonts w:ascii="宋体" w:eastAsia="宋体" w:hAnsi="宋体" w:cs="Times New Roman"/>
      <w:b/>
      <w:kern w:val="0"/>
      <w:sz w:val="24"/>
      <w:szCs w:val="24"/>
    </w:rPr>
  </w:style>
  <w:style w:type="character" w:customStyle="1" w:styleId="Char3">
    <w:name w:val="普通(网站) Char"/>
    <w:link w:val="a9"/>
    <w:uiPriority w:val="99"/>
    <w:qFormat/>
    <w:rsid w:val="004871A7"/>
    <w:rPr>
      <w:rFonts w:ascii="微软雅黑" w:eastAsia="微软雅黑" w:cs="Times New Roman"/>
      <w:b/>
      <w:kern w:val="0"/>
      <w:sz w:val="24"/>
    </w:rPr>
  </w:style>
  <w:style w:type="character" w:styleId="HTML0">
    <w:name w:val="HTML Code"/>
    <w:basedOn w:val="a0"/>
    <w:uiPriority w:val="99"/>
    <w:semiHidden/>
    <w:unhideWhenUsed/>
    <w:rsid w:val="004871A7"/>
    <w:rPr>
      <w:rFonts w:ascii="宋体" w:eastAsia="宋体" w:hAnsi="宋体" w:cs="宋体"/>
      <w:sz w:val="24"/>
      <w:szCs w:val="24"/>
    </w:rPr>
  </w:style>
  <w:style w:type="character" w:customStyle="1" w:styleId="ruby">
    <w:name w:val="ruby"/>
    <w:basedOn w:val="a0"/>
    <w:rsid w:val="004871A7"/>
  </w:style>
  <w:style w:type="character" w:customStyle="1" w:styleId="hljs-constant">
    <w:name w:val="hljs-constant"/>
    <w:basedOn w:val="a0"/>
    <w:rsid w:val="004871A7"/>
  </w:style>
  <w:style w:type="character" w:customStyle="1" w:styleId="hljs-comment">
    <w:name w:val="hljs-comment"/>
    <w:basedOn w:val="a0"/>
    <w:rsid w:val="004871A7"/>
  </w:style>
  <w:style w:type="character" w:customStyle="1" w:styleId="hljs-keyword">
    <w:name w:val="hljs-keyword"/>
    <w:basedOn w:val="a0"/>
    <w:rsid w:val="004871A7"/>
  </w:style>
  <w:style w:type="character" w:styleId="aa">
    <w:name w:val="Strong"/>
    <w:basedOn w:val="a0"/>
    <w:uiPriority w:val="22"/>
    <w:qFormat/>
    <w:rsid w:val="004871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1-9-面向对象.docx</Template>
  <TotalTime>0</TotalTime>
  <Pages>13</Pages>
  <Words>1435</Words>
  <Characters>8182</Characters>
  <Application>Microsoft Office Word</Application>
  <DocSecurity>0</DocSecurity>
  <Lines>68</Lines>
  <Paragraphs>19</Paragraphs>
  <ScaleCrop>false</ScaleCrop>
  <Company>微软中国</Company>
  <LinksUpToDate>false</LinksUpToDate>
  <CharactersWithSpaces>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2020-03-23T07:13:00Z</dcterms:created>
  <dcterms:modified xsi:type="dcterms:W3CDTF">2020-03-23T07:13:00Z</dcterms:modified>
</cp:coreProperties>
</file>